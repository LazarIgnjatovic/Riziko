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5D8650DC" w:rsidR="002343C5" w:rsidRPr="006F61C6" w:rsidRDefault="3BCC5733">
      <w:pPr>
        <w:pStyle w:val="BodyText"/>
        <w:rPr>
          <w:lang w:val="sr-Latn-CS"/>
        </w:rPr>
      </w:pPr>
      <w:r w:rsidRPr="44C5C7E7">
        <w:rPr>
          <w:lang w:val="sr-Latn-CS"/>
        </w:rPr>
        <w:t xml:space="preserve"> </w:t>
      </w:r>
    </w:p>
    <w:p w14:paraId="65786598" w14:textId="6419C14C" w:rsidR="006D0694" w:rsidRPr="00832C01" w:rsidRDefault="00832C0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Riziko: Alea iacta est</w:t>
      </w:r>
    </w:p>
    <w:p w14:paraId="4AA46E2B" w14:textId="5A20EA46" w:rsidR="002343C5" w:rsidRPr="006F61C6" w:rsidRDefault="00832C0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društvena igra Riziko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footerReference w:type="default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>
        <w:tc>
          <w:tcPr>
            <w:tcW w:w="2304" w:type="dxa"/>
          </w:tcPr>
          <w:p w14:paraId="632E6288" w14:textId="5F6D4737" w:rsidR="002343C5" w:rsidRPr="006F61C6" w:rsidRDefault="00832C0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5E7F5FB3" w:rsidR="002343C5" w:rsidRPr="006F61C6" w:rsidRDefault="00832C0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Krstić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02D173FD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832C01">
        <w:rPr>
          <w:lang w:val="sr-Latn-CS"/>
        </w:rPr>
        <w:t>online društvene igre Riziko</w:t>
      </w:r>
      <w:r w:rsidR="006D0694">
        <w:rPr>
          <w:lang w:val="sr-Latn-CS"/>
        </w:rPr>
        <w:t xml:space="preserve"> – </w:t>
      </w:r>
      <w:r w:rsidR="00832C01">
        <w:rPr>
          <w:lang w:val="sr-Latn-CS"/>
        </w:rPr>
        <w:t>Riziko: Alea iacta est</w:t>
      </w:r>
      <w:r w:rsidR="002343C5" w:rsidRPr="006F61C6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8B3714C" w14:textId="092BDC6B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832C01">
        <w:rPr>
          <w:lang w:val="sr-Latn-CS"/>
        </w:rPr>
        <w:t>DeGaa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</w:t>
      </w:r>
      <w:r w:rsidR="00832C01">
        <w:rPr>
          <w:lang w:val="sr-Latn-CS"/>
        </w:rPr>
        <w:t>online igre Riziko: Alea iacta est</w:t>
      </w:r>
      <w:r w:rsidR="006D41CE">
        <w:rPr>
          <w:lang w:val="sr-Latn-CS"/>
        </w:rPr>
        <w:t xml:space="preserve">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35D9BEAE" w:rsidR="002343C5" w:rsidRDefault="00832C0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Riziko: Alea iacta est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DeGaa</w:t>
      </w:r>
      <w:r w:rsidR="006D41CE">
        <w:rPr>
          <w:lang w:val="sr-Latn-CS"/>
        </w:rPr>
        <w:t>-</w:t>
      </w:r>
      <w:r>
        <w:rPr>
          <w:lang w:val="sr-Latn-CS"/>
        </w:rPr>
        <w:t>Riziko: Alea iacta est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DeGaa.</w:t>
      </w:r>
    </w:p>
    <w:p w14:paraId="1C8212EB" w14:textId="7B38C154" w:rsidR="00260B17" w:rsidRPr="006F61C6" w:rsidRDefault="00832C0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Riziko: Alea iacta est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21</w:t>
      </w:r>
      <w:r w:rsidR="00260B17">
        <w:rPr>
          <w:lang w:val="sr-Latn-CS"/>
        </w:rPr>
        <w:t xml:space="preserve">, </w:t>
      </w:r>
      <w:r>
        <w:rPr>
          <w:lang w:val="sr-Latn-CS"/>
        </w:rPr>
        <w:t>DeGaa</w:t>
      </w:r>
      <w:r w:rsidR="00260B17">
        <w:rPr>
          <w:lang w:val="sr-Latn-CS"/>
        </w:rPr>
        <w:t>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C417531" w14:textId="79C3CF0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90D8D">
        <w:rPr>
          <w:lang w:val="sr-Latn-CS"/>
        </w:rPr>
        <w:t>Ri</w:t>
      </w:r>
      <w:r w:rsidR="00B90D8D">
        <w:rPr>
          <w:lang w:val="sr-Latn-RS"/>
        </w:rPr>
        <w:t>ziko: Alea iacta est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E4E6EA5" w14:textId="1C0A10B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90D8D">
        <w:rPr>
          <w:b/>
          <w:lang w:val="sr-Latn-CS"/>
        </w:rPr>
        <w:t>D02_</w:t>
      </w:r>
      <w:r w:rsidRPr="004561C7">
        <w:rPr>
          <w:b/>
          <w:lang w:val="sr-Latn-CS"/>
        </w:rPr>
        <w:t>Raspored_</w:t>
      </w:r>
      <w:r w:rsidR="00B90D8D">
        <w:rPr>
          <w:b/>
          <w:lang w:val="sr-Latn-CS"/>
        </w:rPr>
        <w:t>A</w:t>
      </w:r>
      <w:r w:rsidRPr="004561C7">
        <w:rPr>
          <w:b/>
          <w:lang w:val="sr-Latn-CS"/>
        </w:rPr>
        <w:t>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2CC9A7B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4CE0A41" w14:textId="6CE48A6A" w:rsidR="00C4723D" w:rsidRDefault="00B20A7F" w:rsidP="00C4723D">
      <w:pPr>
        <w:pStyle w:val="BodyText"/>
        <w:jc w:val="center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169EFB32" wp14:editId="7C41FBD0">
            <wp:extent cx="2735249" cy="35223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35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3DC86F0C" w14:textId="5C7E49ED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90D8D">
        <w:rPr>
          <w:lang w:val="sr-Latn-CS"/>
        </w:rPr>
        <w:t>Riziko: Alea iacta est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776A0FE5" w14:textId="5EFEBCA9" w:rsidR="002343C5" w:rsidRPr="006F61C6" w:rsidRDefault="00B20A7F">
      <w:pPr>
        <w:pStyle w:val="BodyText"/>
        <w:rPr>
          <w:lang w:val="sr-Latn-CS"/>
        </w:rPr>
      </w:pPr>
      <w:r>
        <w:rPr>
          <w:lang w:val="sr-Latn-CS"/>
        </w:rPr>
        <w:t>Oba člana tima DeGaa će se samostalno usavršavati (preko interneta i eventualno nekih knjiga) iz sledećih oblasti:</w:t>
      </w:r>
    </w:p>
    <w:p w14:paraId="74A06BDF" w14:textId="1CE4A4C5" w:rsidR="002343C5" w:rsidRPr="006F61C6" w:rsidRDefault="00B20A7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Unity okruženje i programiranje u njemu</w:t>
      </w:r>
    </w:p>
    <w:p w14:paraId="41693F34" w14:textId="67242E0B" w:rsidR="002343C5" w:rsidRPr="006F61C6" w:rsidRDefault="00B20A7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Mrežno programiranje</w:t>
      </w:r>
    </w:p>
    <w:p w14:paraId="2E23FDDC" w14:textId="51C73B62" w:rsidR="002343C5" w:rsidRPr="006F61C6" w:rsidRDefault="00B20A7F">
      <w:pPr>
        <w:pStyle w:val="BodyText"/>
        <w:rPr>
          <w:lang w:val="sr-Latn-CS"/>
        </w:rPr>
      </w:pPr>
      <w:r>
        <w:rPr>
          <w:lang w:val="sr-Latn-CS"/>
        </w:rPr>
        <w:t>Oba člana tima su već počela sa samostalnim usavršavanjem iz prethodno navedenih oblasti.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1DDBB0A2" w14:textId="1B8A6A94" w:rsidR="00FD0ACA" w:rsidRDefault="00FD0ACA">
      <w:pPr>
        <w:pStyle w:val="BodyText"/>
        <w:rPr>
          <w:lang w:val="sr-Latn-CS"/>
        </w:rPr>
      </w:pPr>
      <w:r w:rsidRPr="4DBD4FF1">
        <w:rPr>
          <w:lang w:val="sr-Latn-CS"/>
        </w:rPr>
        <w:t xml:space="preserve">Budžet definisan za projekat na osnovu preliminarnih procena </w:t>
      </w:r>
      <w:r w:rsidR="00B75D52" w:rsidRPr="4DBD4FF1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7"/>
        <w:gridCol w:w="851"/>
        <w:gridCol w:w="892"/>
        <w:gridCol w:w="332"/>
        <w:gridCol w:w="1718"/>
        <w:gridCol w:w="567"/>
        <w:gridCol w:w="1897"/>
      </w:tblGrid>
      <w:tr w:rsidR="00870F50" w:rsidRPr="00870F50" w14:paraId="00CD3D7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5D1B2400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4D35F6">
              <w:rPr>
                <w:b/>
                <w:bCs/>
                <w:lang w:val="sr-Latn-CS"/>
              </w:rPr>
              <w:t>Riziko: Alea iacta est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3DB1DA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091C6CA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33DA16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74B0E28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4E28EED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2679263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C4B37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E1D13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4FB19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025F7A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5FB8CD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0F3CABC7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294DA" w14:textId="77777777" w:rsidR="00DC2712" w:rsidRDefault="00DC2712">
      <w:r>
        <w:separator/>
      </w:r>
    </w:p>
  </w:endnote>
  <w:endnote w:type="continuationSeparator" w:id="0">
    <w:p w14:paraId="7370668E" w14:textId="77777777" w:rsidR="00DC2712" w:rsidRDefault="00DC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B68BF4" w14:paraId="45EE84AC" w14:textId="77777777" w:rsidTr="7DB68BF4">
      <w:tc>
        <w:tcPr>
          <w:tcW w:w="3005" w:type="dxa"/>
        </w:tcPr>
        <w:p w14:paraId="60FF5B60" w14:textId="474280C5" w:rsidR="7DB68BF4" w:rsidRDefault="7DB68BF4" w:rsidP="7DB68BF4">
          <w:pPr>
            <w:pStyle w:val="Header"/>
            <w:ind w:left="-115"/>
          </w:pPr>
        </w:p>
      </w:tc>
      <w:tc>
        <w:tcPr>
          <w:tcW w:w="3005" w:type="dxa"/>
        </w:tcPr>
        <w:p w14:paraId="4B5B9680" w14:textId="5083BCB0" w:rsidR="7DB68BF4" w:rsidRDefault="7DB68BF4" w:rsidP="7DB68BF4">
          <w:pPr>
            <w:pStyle w:val="Header"/>
            <w:jc w:val="center"/>
          </w:pPr>
        </w:p>
      </w:tc>
      <w:tc>
        <w:tcPr>
          <w:tcW w:w="3005" w:type="dxa"/>
        </w:tcPr>
        <w:p w14:paraId="319D603E" w14:textId="253AEAD7" w:rsidR="7DB68BF4" w:rsidRDefault="7DB68BF4" w:rsidP="7DB68BF4">
          <w:pPr>
            <w:pStyle w:val="Header"/>
            <w:ind w:right="-115"/>
            <w:jc w:val="right"/>
          </w:pPr>
        </w:p>
      </w:tc>
    </w:tr>
  </w:tbl>
  <w:p w14:paraId="59EABFA1" w14:textId="27D0B1A5" w:rsidR="7DB68BF4" w:rsidRDefault="7DB68BF4" w:rsidP="7DB68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286338AA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Ó</w:t>
          </w:r>
          <w:r w:rsidR="00B90D8D">
            <w:rPr>
              <w:lang w:val="sr-Latn-CS"/>
            </w:rPr>
            <w:t>DeGaa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90D8D">
            <w:rPr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FA3B8" w14:textId="77777777" w:rsidR="00DC2712" w:rsidRDefault="00DC2712">
      <w:r>
        <w:separator/>
      </w:r>
    </w:p>
  </w:footnote>
  <w:footnote w:type="continuationSeparator" w:id="0">
    <w:p w14:paraId="3DB534A1" w14:textId="77777777" w:rsidR="00DC2712" w:rsidRDefault="00DC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7EDB923B" w:rsidR="002343C5" w:rsidRPr="006F61C6" w:rsidRDefault="00832C0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DeGaa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>
      <w:tc>
        <w:tcPr>
          <w:tcW w:w="6379" w:type="dxa"/>
        </w:tcPr>
        <w:p w14:paraId="2FD056B1" w14:textId="24EDF17B" w:rsidR="002343C5" w:rsidRPr="006D0694" w:rsidRDefault="00832C01">
          <w:pPr>
            <w:rPr>
              <w:lang w:val="sr-Latn-CS"/>
            </w:rPr>
          </w:pPr>
          <w:r>
            <w:rPr>
              <w:lang w:val="sr-Latn-CS"/>
            </w:rPr>
            <w:t>Riziko: Alea iacta est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3C46D85F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32C01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.03.20</w:t>
          </w:r>
          <w:r w:rsidR="00832C01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 w14:paraId="6D40021E" w14:textId="77777777">
      <w:tc>
        <w:tcPr>
          <w:tcW w:w="9249" w:type="dxa"/>
          <w:gridSpan w:val="2"/>
        </w:tcPr>
        <w:p w14:paraId="4D7B4470" w14:textId="24B0C35E" w:rsidR="002343C5" w:rsidRPr="006D0694" w:rsidRDefault="00832C01">
          <w:pPr>
            <w:rPr>
              <w:lang w:val="sr-Latn-CS"/>
            </w:rPr>
          </w:pPr>
          <w:r>
            <w:rPr>
              <w:lang w:val="sr-Latn-CS"/>
            </w:rPr>
            <w:t>DeGaa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Riziko: Alea iacta est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D35F6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32C01"/>
    <w:rsid w:val="0084235B"/>
    <w:rsid w:val="00851B00"/>
    <w:rsid w:val="00870F50"/>
    <w:rsid w:val="008C7E4E"/>
    <w:rsid w:val="008E3870"/>
    <w:rsid w:val="009207A8"/>
    <w:rsid w:val="0093054F"/>
    <w:rsid w:val="0099694D"/>
    <w:rsid w:val="00A355DD"/>
    <w:rsid w:val="00A73660"/>
    <w:rsid w:val="00AC06A4"/>
    <w:rsid w:val="00B0622B"/>
    <w:rsid w:val="00B20A7F"/>
    <w:rsid w:val="00B357AD"/>
    <w:rsid w:val="00B357F1"/>
    <w:rsid w:val="00B40827"/>
    <w:rsid w:val="00B549D9"/>
    <w:rsid w:val="00B657EC"/>
    <w:rsid w:val="00B75D52"/>
    <w:rsid w:val="00B90D8D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C2712"/>
    <w:rsid w:val="00DF310B"/>
    <w:rsid w:val="00E464F7"/>
    <w:rsid w:val="00EA1072"/>
    <w:rsid w:val="00EB4996"/>
    <w:rsid w:val="00EC70CF"/>
    <w:rsid w:val="00F334DC"/>
    <w:rsid w:val="00F62203"/>
    <w:rsid w:val="00FD0ACA"/>
    <w:rsid w:val="3BCC5733"/>
    <w:rsid w:val="44C5C7E7"/>
    <w:rsid w:val="4DBD4FF1"/>
    <w:rsid w:val="7DB68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BECA8"/>
  <w15:docId w15:val="{45C036A2-DDE6-46C0-861C-255F0981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2320430F7BDC4D95EEC7F3A76C383D" ma:contentTypeVersion="3" ma:contentTypeDescription="Kreiraj novi dokument." ma:contentTypeScope="" ma:versionID="a087ec8cab6e3a6767d4a9b7bfe4be79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59e7298fd4b9bbd2d815c02a468184a0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FDDFF-E4A2-4E64-BF75-675B6A98A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1AD60-2C8F-44F8-A80E-8AC97667B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412C0-3794-4834-9B8C-DDC6432B4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69e-a588-42a8-9d13-a8260772f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41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Lazar Krstic</cp:lastModifiedBy>
  <cp:revision>3</cp:revision>
  <cp:lastPrinted>1999-04-23T13:49:00Z</cp:lastPrinted>
  <dcterms:created xsi:type="dcterms:W3CDTF">2021-03-21T17:03:00Z</dcterms:created>
  <dcterms:modified xsi:type="dcterms:W3CDTF">2021-03-21T17:56:00Z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