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55EA9" w14:textId="5AC6F44F" w:rsidR="003372D3" w:rsidRPr="003372D3" w:rsidRDefault="009F515D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Riziko: Alea iacta est</w:t>
      </w:r>
    </w:p>
    <w:p w14:paraId="74B9768F" w14:textId="77777777" w:rsidR="009F515D" w:rsidRPr="006F61C6" w:rsidRDefault="009F515D" w:rsidP="009F515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Online dru</w:t>
      </w:r>
      <w:r>
        <w:rPr>
          <w:lang w:val="sr-Latn-RS"/>
        </w:rPr>
        <w:t>š</w:t>
      </w:r>
      <w:r>
        <w:rPr>
          <w:lang w:val="sr-Latn-CS"/>
        </w:rPr>
        <w:t xml:space="preserve">tvena igra Riziko </w:t>
      </w:r>
    </w:p>
    <w:p w14:paraId="2B518579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717A37D0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78BC23FD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64BDA3CF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5A4222A0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36373994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5EFF6952" w14:textId="77777777">
        <w:tc>
          <w:tcPr>
            <w:tcW w:w="2304" w:type="dxa"/>
          </w:tcPr>
          <w:p w14:paraId="7FA8BA5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07021BDD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6F3A8D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7CA19C8B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2912DB48" w14:textId="77777777">
        <w:tc>
          <w:tcPr>
            <w:tcW w:w="2304" w:type="dxa"/>
          </w:tcPr>
          <w:p w14:paraId="07784D21" w14:textId="0C28DFFC" w:rsidR="003372D3" w:rsidRPr="003372D3" w:rsidRDefault="009F515D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47797D">
              <w:rPr>
                <w:lang w:val="sr-Latn-CS"/>
              </w:rPr>
              <w:t>1</w:t>
            </w:r>
            <w:r w:rsidRPr="003372D3">
              <w:rPr>
                <w:lang w:val="sr-Latn-CS"/>
              </w:rPr>
              <w:t>.0</w:t>
            </w:r>
            <w:r>
              <w:rPr>
                <w:lang w:val="sr-Latn-CS"/>
              </w:rPr>
              <w:t>4</w:t>
            </w:r>
            <w:r w:rsidRP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21</w:t>
            </w:r>
            <w:r w:rsidRPr="003372D3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2D339267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2E8441BA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22DA3AEA" w14:textId="05B22A65" w:rsidR="003372D3" w:rsidRPr="009F515D" w:rsidRDefault="009F515D" w:rsidP="003372D3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Lazar Ignjatovi</w:t>
            </w:r>
            <w:r>
              <w:rPr>
                <w:lang w:val="sr-Latn-RS"/>
              </w:rPr>
              <w:t>ć</w:t>
            </w:r>
          </w:p>
        </w:tc>
      </w:tr>
      <w:tr w:rsidR="003372D3" w:rsidRPr="003372D3" w14:paraId="172866D2" w14:textId="77777777">
        <w:tc>
          <w:tcPr>
            <w:tcW w:w="2304" w:type="dxa"/>
          </w:tcPr>
          <w:p w14:paraId="53731C71" w14:textId="6E48AE9E" w:rsidR="003372D3" w:rsidRPr="003372D3" w:rsidRDefault="009F515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6E00FF">
              <w:rPr>
                <w:lang w:val="sr-Latn-CS"/>
              </w:rPr>
              <w:t>4</w:t>
            </w:r>
            <w:r w:rsidRPr="003372D3">
              <w:rPr>
                <w:lang w:val="sr-Latn-CS"/>
              </w:rPr>
              <w:t>.0</w:t>
            </w:r>
            <w:r>
              <w:rPr>
                <w:lang w:val="sr-Latn-CS"/>
              </w:rPr>
              <w:t>4</w:t>
            </w:r>
            <w:r w:rsidRP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21</w:t>
            </w:r>
            <w:r w:rsidRPr="003372D3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0216F93D" w14:textId="77777777"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46645900" w14:textId="77777777" w:rsidR="003372D3" w:rsidRPr="00397DD2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12B7258E" w14:textId="71660403" w:rsidR="003372D3" w:rsidRPr="003372D3" w:rsidRDefault="009F515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Lazar Krstić</w:t>
            </w:r>
          </w:p>
        </w:tc>
      </w:tr>
      <w:tr w:rsidR="00394CDC" w:rsidRPr="003372D3" w14:paraId="340D745E" w14:textId="77777777">
        <w:tc>
          <w:tcPr>
            <w:tcW w:w="2304" w:type="dxa"/>
          </w:tcPr>
          <w:p w14:paraId="03FD3C8B" w14:textId="7CC243CC" w:rsidR="00394CDC" w:rsidRPr="003372D3" w:rsidRDefault="00394CDC" w:rsidP="00394CD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04</w:t>
            </w:r>
            <w:r w:rsidRPr="003372D3">
              <w:rPr>
                <w:lang w:val="sr-Latn-CS"/>
              </w:rPr>
              <w:t>.0</w:t>
            </w:r>
            <w:r>
              <w:rPr>
                <w:lang w:val="sr-Latn-CS"/>
              </w:rPr>
              <w:t>4</w:t>
            </w:r>
            <w:r w:rsidRP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21</w:t>
            </w:r>
            <w:r w:rsidRPr="003372D3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25084118" w14:textId="7D9DF78A" w:rsidR="00394CDC" w:rsidRPr="003372D3" w:rsidRDefault="00394CDC" w:rsidP="00394CD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48B5E9B8" w14:textId="7FC55608" w:rsidR="00394CDC" w:rsidRPr="003372D3" w:rsidRDefault="00394CDC" w:rsidP="00394CD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05D413EF" w14:textId="25E2BEA6" w:rsidR="00394CDC" w:rsidRPr="003372D3" w:rsidRDefault="00394CDC" w:rsidP="00394CD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Lazar Ignjatovi</w:t>
            </w:r>
            <w:r>
              <w:rPr>
                <w:lang w:val="sr-Latn-RS"/>
              </w:rPr>
              <w:t>ć</w:t>
            </w:r>
          </w:p>
        </w:tc>
      </w:tr>
      <w:tr w:rsidR="003372D3" w:rsidRPr="003372D3" w14:paraId="1FB2EF58" w14:textId="77777777">
        <w:tc>
          <w:tcPr>
            <w:tcW w:w="2304" w:type="dxa"/>
          </w:tcPr>
          <w:p w14:paraId="03360B0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B50B21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1CD64A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F9AC63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2E94C1D6" w14:textId="77777777" w:rsidR="00206E1F" w:rsidRPr="003372D3" w:rsidRDefault="00206E1F">
      <w:pPr>
        <w:rPr>
          <w:lang w:val="sr-Latn-CS"/>
        </w:rPr>
      </w:pPr>
    </w:p>
    <w:p w14:paraId="1BDCF16E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7074446A" w14:textId="7ED12902" w:rsidR="00C73BE5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C73BE5" w:rsidRPr="00AE633E">
        <w:rPr>
          <w:noProof/>
          <w:lang w:val="sr-Latn-CS"/>
        </w:rPr>
        <w:t>1.</w:t>
      </w:r>
      <w:r w:rsidR="00C73BE5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C73BE5" w:rsidRPr="00AE633E">
        <w:rPr>
          <w:noProof/>
          <w:lang w:val="sr-Latn-CS"/>
        </w:rPr>
        <w:t>Cilj dokumenta</w:t>
      </w:r>
      <w:r w:rsidR="00C73BE5">
        <w:rPr>
          <w:noProof/>
        </w:rPr>
        <w:tab/>
      </w:r>
      <w:r w:rsidR="00C73BE5">
        <w:rPr>
          <w:noProof/>
        </w:rPr>
        <w:fldChar w:fldCharType="begin"/>
      </w:r>
      <w:r w:rsidR="00C73BE5">
        <w:rPr>
          <w:noProof/>
        </w:rPr>
        <w:instrText xml:space="preserve"> PAGEREF _Toc68464766 \h </w:instrText>
      </w:r>
      <w:r w:rsidR="00C73BE5">
        <w:rPr>
          <w:noProof/>
        </w:rPr>
      </w:r>
      <w:r w:rsidR="00C73BE5">
        <w:rPr>
          <w:noProof/>
        </w:rPr>
        <w:fldChar w:fldCharType="separate"/>
      </w:r>
      <w:r w:rsidR="00C73BE5">
        <w:rPr>
          <w:noProof/>
        </w:rPr>
        <w:t>4</w:t>
      </w:r>
      <w:r w:rsidR="00C73BE5">
        <w:rPr>
          <w:noProof/>
        </w:rPr>
        <w:fldChar w:fldCharType="end"/>
      </w:r>
    </w:p>
    <w:p w14:paraId="37718999" w14:textId="237902CE" w:rsidR="00C73BE5" w:rsidRDefault="00C73B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B88C6C" w14:textId="73FDDB89" w:rsidR="00C73BE5" w:rsidRDefault="00C73B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EFDCE8" w14:textId="0433803B" w:rsidR="00C73BE5" w:rsidRDefault="00C73B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FA89AC" w14:textId="362CC6DE" w:rsidR="00C73BE5" w:rsidRDefault="00C73B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8059B5" w14:textId="530FF359" w:rsidR="00C73BE5" w:rsidRDefault="00C73B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Guest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FE66DF" w14:textId="769088F7" w:rsidR="00C73BE5" w:rsidRDefault="00C73B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Standard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BD44FE" w14:textId="00E52A15" w:rsidR="00C73BE5" w:rsidRDefault="00C73B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0C7ECB" w14:textId="6A563D03" w:rsidR="00C73BE5" w:rsidRDefault="00C73B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Kreiranje Guest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690643" w14:textId="41531E92" w:rsidR="00C73BE5" w:rsidRDefault="00C73B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223459" w14:textId="2E9243DC" w:rsidR="00C73BE5" w:rsidRDefault="00C73B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3F057C" w14:textId="30689E93" w:rsidR="00C73BE5" w:rsidRDefault="00C73B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Igranje partije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C24701" w14:textId="2CDEA57A" w:rsidR="00C73BE5" w:rsidRDefault="00C73B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Promena avatara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A2ACCD9" w14:textId="06D1AEC4" w:rsidR="00C73BE5" w:rsidRDefault="00C73B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Pregled svog naloga(statistika)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0198B7" w14:textId="06BE1DEC" w:rsidR="00C73BE5" w:rsidRDefault="00C73B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Settings(Podešavanja igre)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34C964B" w14:textId="56A5CE58" w:rsidR="00C73BE5" w:rsidRDefault="00C73B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Pregled leaderboard-a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2EB813" w14:textId="6A67F7AA" w:rsidR="00C73BE5" w:rsidRDefault="00C73B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Casual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58A26C" w14:textId="55E6CE12" w:rsidR="00C73BE5" w:rsidRDefault="00C73BE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Ranked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E5BC3D3" w14:textId="6193B14E" w:rsidR="00C73BE5" w:rsidRDefault="00C73BE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Play with friends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747781" w14:textId="16CE417E" w:rsidR="00C73BE5" w:rsidRDefault="00C73BE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6.12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Izbor mape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C196175" w14:textId="0384D281" w:rsidR="00C73BE5" w:rsidRDefault="00C73BE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6.13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Podešavanja partije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4BCBE49" w14:textId="6CEB0458" w:rsidR="00C73BE5" w:rsidRDefault="00C73BE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6.14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Ulaz u partiju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7DCEF3C" w14:textId="1E993119" w:rsidR="00C73BE5" w:rsidRDefault="00C73BE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6.15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Tok partije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1D275E3" w14:textId="0C716B31" w:rsidR="00C73BE5" w:rsidRDefault="00C73BE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6.16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Završetak partije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2015BEF" w14:textId="6000F8CE" w:rsidR="00C73BE5" w:rsidRDefault="00C73BE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6.17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Podešavanja Gameplay-a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930AAD4" w14:textId="21EEC40C" w:rsidR="00C73BE5" w:rsidRDefault="00C73BE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6.18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Podešavanja zvuka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B165A09" w14:textId="21B3507F" w:rsidR="00C73BE5" w:rsidRDefault="00C73BE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6.19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Help &amp;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388EF00" w14:textId="3F091427" w:rsidR="00C73BE5" w:rsidRDefault="00C73B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745A3D9" w14:textId="7DE2F0D3" w:rsidR="00C73BE5" w:rsidRDefault="00C73B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5AB954C" w14:textId="02D1C498" w:rsidR="00C73BE5" w:rsidRDefault="00C73B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28B59CE" w14:textId="30B3ED24" w:rsidR="00C73BE5" w:rsidRDefault="00C73B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700FB78" w14:textId="46E4AD10" w:rsidR="00C73BE5" w:rsidRDefault="00C73B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BBBF6F1" w14:textId="597F7CA9" w:rsidR="00C73BE5" w:rsidRDefault="00C73B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4FD7F47" w14:textId="501C8FF1" w:rsidR="00C73BE5" w:rsidRDefault="00C73B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E633E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E633E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97D5A03" w14:textId="2C0886DC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18F2EE26" w14:textId="77777777" w:rsidR="00206E1F" w:rsidRPr="003372D3" w:rsidRDefault="003372D3">
      <w:pPr>
        <w:pStyle w:val="Heading1"/>
        <w:rPr>
          <w:lang w:val="sr-Latn-CS"/>
        </w:rPr>
      </w:pPr>
      <w:bookmarkStart w:id="0" w:name="_Toc6846476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3AA6DF1A" w14:textId="0ABB82AF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9F515D">
        <w:rPr>
          <w:lang w:val="sr-Latn-CS"/>
        </w:rPr>
        <w:t>Riziko: Alea iacta est</w:t>
      </w:r>
      <w:r>
        <w:rPr>
          <w:lang w:val="sr-Latn-CS"/>
        </w:rPr>
        <w:t xml:space="preserve"> </w:t>
      </w:r>
      <w:r w:rsidR="009F515D">
        <w:rPr>
          <w:lang w:val="sr-Latn-CS"/>
        </w:rPr>
        <w:t>igre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14:paraId="2EC9C43C" w14:textId="77777777" w:rsidR="00206E1F" w:rsidRPr="003372D3" w:rsidRDefault="003372D3">
      <w:pPr>
        <w:pStyle w:val="Heading1"/>
        <w:rPr>
          <w:lang w:val="sr-Latn-CS"/>
        </w:rPr>
      </w:pPr>
      <w:bookmarkStart w:id="1" w:name="_Toc6846476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0D79F8D5" w14:textId="3EF7DF6C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9F515D">
        <w:rPr>
          <w:lang w:val="sr-Latn-CS"/>
        </w:rPr>
        <w:t>Riziko: Alea iacta est</w:t>
      </w:r>
      <w:r>
        <w:rPr>
          <w:lang w:val="sr-Latn-CS"/>
        </w:rPr>
        <w:t xml:space="preserve"> </w:t>
      </w:r>
      <w:r w:rsidR="009F515D">
        <w:rPr>
          <w:lang w:val="sr-Latn-CS"/>
        </w:rPr>
        <w:t>igru</w:t>
      </w:r>
      <w:r>
        <w:rPr>
          <w:lang w:val="sr-Latn-CS"/>
        </w:rPr>
        <w:t xml:space="preserve"> koj</w:t>
      </w:r>
      <w:r w:rsidR="009F515D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9F515D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9F515D">
        <w:rPr>
          <w:lang w:val="sr-Latn-CS"/>
        </w:rPr>
        <w:t>DeGaa tima</w:t>
      </w:r>
      <w:r>
        <w:rPr>
          <w:lang w:val="sr-Latn-CS"/>
        </w:rPr>
        <w:t xml:space="preserve">. </w:t>
      </w:r>
      <w:r w:rsidR="009F515D">
        <w:rPr>
          <w:lang w:val="sr-Latn-CS"/>
        </w:rPr>
        <w:t>Namena igre je pre svega kvalitetna zabava i druženje korisnika.</w:t>
      </w:r>
    </w:p>
    <w:p w14:paraId="1B4BBE5A" w14:textId="77777777" w:rsidR="00206E1F" w:rsidRPr="003372D3" w:rsidRDefault="003372D3">
      <w:pPr>
        <w:pStyle w:val="Heading1"/>
        <w:rPr>
          <w:lang w:val="sr-Latn-CS"/>
        </w:rPr>
      </w:pPr>
      <w:bookmarkStart w:id="2" w:name="_Toc68464768"/>
      <w:r>
        <w:rPr>
          <w:lang w:val="sr-Latn-CS"/>
        </w:rPr>
        <w:t>Reference</w:t>
      </w:r>
      <w:bookmarkEnd w:id="2"/>
    </w:p>
    <w:p w14:paraId="43D2344C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722D2AE3" w14:textId="5BFAF038" w:rsidR="00DE518F" w:rsidRDefault="009F515D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Riziko: Alea iacta est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DeGaa</w:t>
      </w:r>
      <w:r w:rsidR="00DE518F">
        <w:rPr>
          <w:lang w:val="sr-Latn-CS"/>
        </w:rPr>
        <w:t>-</w:t>
      </w:r>
      <w:r>
        <w:rPr>
          <w:lang w:val="sr-Latn-CS"/>
        </w:rPr>
        <w:t>Riziko: Alea iacta est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 xml:space="preserve">, </w:t>
      </w:r>
      <w:r>
        <w:rPr>
          <w:lang w:val="sr-Latn-CS"/>
        </w:rPr>
        <w:t>2021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DeGaa</w:t>
      </w:r>
      <w:r w:rsidR="00DE518F" w:rsidRPr="006F61C6">
        <w:rPr>
          <w:lang w:val="sr-Latn-CS"/>
        </w:rPr>
        <w:t>.</w:t>
      </w:r>
    </w:p>
    <w:p w14:paraId="49D33A27" w14:textId="54612446" w:rsidR="00DE518F" w:rsidRPr="006F61C6" w:rsidRDefault="009F515D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Riziko: Alea iacta est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 xml:space="preserve">– Planirani raspored aktivnosti na projektu, V1.0, </w:t>
      </w:r>
      <w:r>
        <w:rPr>
          <w:lang w:val="sr-Latn-CS"/>
        </w:rPr>
        <w:t>2021</w:t>
      </w:r>
      <w:r w:rsidR="00DE518F">
        <w:rPr>
          <w:lang w:val="sr-Latn-CS"/>
        </w:rPr>
        <w:t xml:space="preserve">, </w:t>
      </w:r>
      <w:r>
        <w:rPr>
          <w:lang w:val="sr-Latn-CS"/>
        </w:rPr>
        <w:t>DeGaa</w:t>
      </w:r>
      <w:r w:rsidR="00DE518F">
        <w:rPr>
          <w:lang w:val="sr-Latn-CS"/>
        </w:rPr>
        <w:t>.</w:t>
      </w:r>
    </w:p>
    <w:p w14:paraId="476AD564" w14:textId="4046343E" w:rsidR="00DE518F" w:rsidRDefault="009F515D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Riziko: Alea iacta est</w:t>
      </w:r>
      <w:r w:rsidR="00DE518F">
        <w:rPr>
          <w:lang w:val="sr-Latn-CS"/>
        </w:rPr>
        <w:t xml:space="preserve"> – Plan realizacije projekta, V1.0, </w:t>
      </w:r>
      <w:r>
        <w:rPr>
          <w:lang w:val="sr-Latn-CS"/>
        </w:rPr>
        <w:t>2021</w:t>
      </w:r>
      <w:r w:rsidR="00DE518F">
        <w:rPr>
          <w:lang w:val="sr-Latn-CS"/>
        </w:rPr>
        <w:t xml:space="preserve">, </w:t>
      </w:r>
      <w:r>
        <w:rPr>
          <w:lang w:val="sr-Latn-CS"/>
        </w:rPr>
        <w:t>DeGaa</w:t>
      </w:r>
      <w:r w:rsidR="00DE518F">
        <w:rPr>
          <w:lang w:val="sr-Latn-CS"/>
        </w:rPr>
        <w:t>.</w:t>
      </w:r>
    </w:p>
    <w:p w14:paraId="68893465" w14:textId="5162BC14" w:rsidR="00397DD2" w:rsidRDefault="009F515D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Riziko: Alea iacta est</w:t>
      </w:r>
      <w:r w:rsidR="00397DD2">
        <w:rPr>
          <w:lang w:val="sr-Latn-CS"/>
        </w:rPr>
        <w:t xml:space="preserve"> – Vizija sistema, V1.0, </w:t>
      </w:r>
      <w:r>
        <w:rPr>
          <w:lang w:val="sr-Latn-CS"/>
        </w:rPr>
        <w:t>2021</w:t>
      </w:r>
      <w:r w:rsidR="00397DD2">
        <w:rPr>
          <w:lang w:val="sr-Latn-CS"/>
        </w:rPr>
        <w:t xml:space="preserve">, </w:t>
      </w:r>
      <w:r>
        <w:rPr>
          <w:lang w:val="sr-Latn-CS"/>
        </w:rPr>
        <w:t>DeGaa</w:t>
      </w:r>
      <w:r w:rsidR="00397DD2">
        <w:rPr>
          <w:lang w:val="sr-Latn-CS"/>
        </w:rPr>
        <w:t>.</w:t>
      </w:r>
    </w:p>
    <w:p w14:paraId="72ABE313" w14:textId="77777777" w:rsidR="00206E1F" w:rsidRDefault="006E5E1D" w:rsidP="006E5E1D">
      <w:pPr>
        <w:pStyle w:val="Heading1"/>
        <w:rPr>
          <w:lang w:val="sr-Latn-CS"/>
        </w:rPr>
      </w:pPr>
      <w:bookmarkStart w:id="3" w:name="_Toc6846476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47334EAE" w14:textId="7EAF4B1B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9F515D">
        <w:rPr>
          <w:lang w:val="sr-Latn-CS"/>
        </w:rPr>
        <w:t>Riziko: Alea iacta est</w:t>
      </w:r>
      <w:r w:rsidR="00E177E4">
        <w:rPr>
          <w:lang w:val="sr-Latn-CS"/>
        </w:rPr>
        <w:t xml:space="preserve"> </w:t>
      </w:r>
      <w:r w:rsidR="009F515D">
        <w:rPr>
          <w:lang w:val="sr-Latn-CS"/>
        </w:rPr>
        <w:t>igre</w:t>
      </w:r>
      <w:r w:rsidR="00E177E4">
        <w:rPr>
          <w:lang w:val="sr-Latn-CS"/>
        </w:rPr>
        <w:t xml:space="preserve"> prikazan je na sledećoj slici:</w:t>
      </w:r>
    </w:p>
    <w:p w14:paraId="165E4FF1" w14:textId="745664C3" w:rsidR="0020422A" w:rsidRDefault="00392B7F" w:rsidP="0020422A">
      <w:pPr>
        <w:pStyle w:val="BodyText"/>
        <w:rPr>
          <w:lang w:val="sr-Latn-CS"/>
        </w:rPr>
      </w:pPr>
      <w:r>
        <w:rPr>
          <w:noProof/>
        </w:rPr>
        <w:drawing>
          <wp:inline distT="0" distB="0" distL="0" distR="0" wp14:anchorId="31647059" wp14:editId="78041D7F">
            <wp:extent cx="5943600" cy="391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8527" w14:textId="10B4B554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="00392B7F">
        <w:rPr>
          <w:i/>
          <w:iCs/>
          <w:lang w:val="sr-Latn-CS"/>
        </w:rPr>
        <w:t>Igranje partije</w:t>
      </w:r>
      <w:r>
        <w:rPr>
          <w:lang w:val="sr-Latn-CS"/>
        </w:rPr>
        <w:t xml:space="preserve"> i </w:t>
      </w:r>
      <w:r w:rsidR="00392B7F">
        <w:rPr>
          <w:i/>
          <w:iCs/>
          <w:lang w:val="sr-Latn-CS"/>
        </w:rPr>
        <w:t>Settings(Podesavanja igre)</w:t>
      </w:r>
      <w:r>
        <w:rPr>
          <w:lang w:val="sr-Latn-CS"/>
        </w:rPr>
        <w:t xml:space="preserve">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5C59F046" w14:textId="71206441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392B7F">
        <w:rPr>
          <w:i/>
          <w:iCs/>
          <w:lang w:val="sr-Latn-CS"/>
        </w:rPr>
        <w:t>Igranje partije</w:t>
      </w:r>
      <w:r>
        <w:rPr>
          <w:lang w:val="sr-Latn-CS"/>
        </w:rPr>
        <w:t xml:space="preserve"> je prikazan na sledećoj slici:</w:t>
      </w:r>
    </w:p>
    <w:p w14:paraId="016395BC" w14:textId="73D65661" w:rsidR="00962138" w:rsidRDefault="00392B7F" w:rsidP="004E4574">
      <w:pPr>
        <w:pStyle w:val="BodyText"/>
        <w:rPr>
          <w:lang w:val="sr-Latn-CS"/>
        </w:rPr>
      </w:pPr>
      <w:r>
        <w:rPr>
          <w:noProof/>
        </w:rPr>
        <w:lastRenderedPageBreak/>
        <w:drawing>
          <wp:inline distT="0" distB="0" distL="0" distR="0" wp14:anchorId="00BCCF03" wp14:editId="13AC7E9B">
            <wp:extent cx="6086475" cy="14739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8391" cy="148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FAC7" w14:textId="5303B8B8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392B7F">
        <w:rPr>
          <w:i/>
          <w:iCs/>
          <w:lang w:val="sr-Latn-CS"/>
        </w:rPr>
        <w:t xml:space="preserve">Settings(Podesavanja igre) </w:t>
      </w:r>
      <w:r>
        <w:rPr>
          <w:lang w:val="sr-Latn-CS"/>
        </w:rPr>
        <w:t>je prikazan na sledećoj slici:</w:t>
      </w:r>
    </w:p>
    <w:p w14:paraId="506887F3" w14:textId="62230800" w:rsidR="006E5E1D" w:rsidRDefault="00392B7F" w:rsidP="004E4574">
      <w:pPr>
        <w:pStyle w:val="BodyText"/>
        <w:rPr>
          <w:lang w:val="sr-Latn-CS"/>
        </w:rPr>
      </w:pPr>
      <w:r>
        <w:rPr>
          <w:noProof/>
        </w:rPr>
        <w:drawing>
          <wp:inline distT="0" distB="0" distL="0" distR="0" wp14:anchorId="74F6C56F" wp14:editId="163C5F2B">
            <wp:extent cx="5943600" cy="3101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AB75" w14:textId="2CD94D34" w:rsidR="009458D3" w:rsidRDefault="009458D3" w:rsidP="004E4574">
      <w:pPr>
        <w:pStyle w:val="BodyText"/>
        <w:rPr>
          <w:lang w:val="sr-Latn-CS"/>
        </w:rPr>
      </w:pPr>
    </w:p>
    <w:p w14:paraId="30EA9619" w14:textId="77777777" w:rsidR="006E5E1D" w:rsidRDefault="006E5E1D" w:rsidP="006E5E1D">
      <w:pPr>
        <w:pStyle w:val="Heading1"/>
        <w:rPr>
          <w:lang w:val="sr-Latn-CS"/>
        </w:rPr>
      </w:pPr>
      <w:bookmarkStart w:id="4" w:name="_Toc68464770"/>
      <w:r>
        <w:rPr>
          <w:lang w:val="sr-Latn-CS"/>
        </w:rPr>
        <w:t>Profili korisnika</w:t>
      </w:r>
      <w:bookmarkEnd w:id="4"/>
    </w:p>
    <w:p w14:paraId="328D1AD2" w14:textId="4CC8B4A1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9F515D">
        <w:rPr>
          <w:lang w:val="sr-Latn-CS"/>
        </w:rPr>
        <w:t>igre</w:t>
      </w:r>
      <w:r>
        <w:rPr>
          <w:lang w:val="sr-Latn-CS"/>
        </w:rPr>
        <w:t xml:space="preserve"> </w:t>
      </w:r>
      <w:r w:rsidR="009F515D">
        <w:rPr>
          <w:lang w:val="sr-Latn-CS"/>
        </w:rPr>
        <w:t>Riziko: Alea iacta est</w:t>
      </w:r>
      <w:r>
        <w:rPr>
          <w:lang w:val="sr-Latn-CS"/>
        </w:rPr>
        <w:t>:</w:t>
      </w:r>
    </w:p>
    <w:p w14:paraId="6A4AA6AE" w14:textId="56518DC1" w:rsidR="006E5E1D" w:rsidRPr="003372D3" w:rsidRDefault="009F515D" w:rsidP="006E5E1D">
      <w:pPr>
        <w:pStyle w:val="Heading2"/>
        <w:rPr>
          <w:lang w:val="sr-Latn-CS"/>
        </w:rPr>
      </w:pPr>
      <w:bookmarkStart w:id="5" w:name="_Toc68464771"/>
      <w:r>
        <w:rPr>
          <w:lang w:val="sr-Latn-CS"/>
        </w:rPr>
        <w:t>Guest korisnik</w:t>
      </w:r>
      <w:bookmarkEnd w:id="5"/>
    </w:p>
    <w:p w14:paraId="4CE94A7C" w14:textId="124B52FB" w:rsidR="0020422A" w:rsidRDefault="009F515D" w:rsidP="006E5E1D">
      <w:pPr>
        <w:pStyle w:val="BodyText"/>
        <w:rPr>
          <w:lang w:val="sr-Latn-CS"/>
        </w:rPr>
      </w:pPr>
      <w:r>
        <w:rPr>
          <w:lang w:val="sr-Latn-CS"/>
        </w:rPr>
        <w:t>Guest korisnik je profil korisnika kome se nudi najmanji skup funkcionalnosti igre. Guest korisnički nalog se kreira prilikom prvog ulaska u igru i ne zahteva nikakvo prijavljivanje od strane korisnika. Korisnik se smatra Guest korisnikom sve dok se ne uloguje u igru ili registruje svoj Standard nalog. Guest korisnik ne može hostovati partije, ne može igrati Ranked partije</w:t>
      </w:r>
      <w:r w:rsidR="00D36975">
        <w:rPr>
          <w:lang w:val="sr-Latn-CS"/>
        </w:rPr>
        <w:t>, samim tim se ne može rangirati sa ostalim takmičarima.</w:t>
      </w:r>
    </w:p>
    <w:p w14:paraId="2CDB58C1" w14:textId="56840248" w:rsidR="006E5E1D" w:rsidRPr="003372D3" w:rsidRDefault="009F515D" w:rsidP="006E5E1D">
      <w:pPr>
        <w:pStyle w:val="Heading2"/>
        <w:rPr>
          <w:lang w:val="sr-Latn-CS"/>
        </w:rPr>
      </w:pPr>
      <w:bookmarkStart w:id="6" w:name="_Toc68464772"/>
      <w:r>
        <w:rPr>
          <w:lang w:val="sr-Latn-CS"/>
        </w:rPr>
        <w:t>Standard korisnik</w:t>
      </w:r>
      <w:bookmarkEnd w:id="6"/>
    </w:p>
    <w:p w14:paraId="75E8B88E" w14:textId="1D29BD59" w:rsidR="0020422A" w:rsidRDefault="00D36975" w:rsidP="006E5E1D">
      <w:pPr>
        <w:pStyle w:val="BodyText"/>
        <w:rPr>
          <w:lang w:val="sr-Latn-CS"/>
        </w:rPr>
      </w:pPr>
      <w:r>
        <w:rPr>
          <w:lang w:val="sr-Latn-CS"/>
        </w:rPr>
        <w:t>Standard korisnik je korisnički profil koji obuhvata sve ulogovane igrače. Ovim korisnicima se nudi celokupni skup funkcionalnosti igre.</w:t>
      </w:r>
      <w:r w:rsidR="00D27246">
        <w:rPr>
          <w:lang w:val="sr-Latn-CS"/>
        </w:rPr>
        <w:t xml:space="preserve"> Veza generalizacije između </w:t>
      </w:r>
      <w:r>
        <w:rPr>
          <w:lang w:val="sr-Latn-CS"/>
        </w:rPr>
        <w:t>standardnog korisnika</w:t>
      </w:r>
      <w:r w:rsidR="00D27246">
        <w:rPr>
          <w:lang w:val="sr-Latn-CS"/>
        </w:rPr>
        <w:t xml:space="preserve"> i </w:t>
      </w:r>
      <w:r>
        <w:rPr>
          <w:lang w:val="sr-Latn-CS"/>
        </w:rPr>
        <w:t>guest korisnika</w:t>
      </w:r>
      <w:r w:rsidR="00D27246">
        <w:rPr>
          <w:lang w:val="sr-Latn-CS"/>
        </w:rPr>
        <w:t xml:space="preserve"> je uvedena da ukaže na mogućnost pristupa svim osnovnim funkcionalnostima </w:t>
      </w:r>
      <w:r w:rsidR="009F515D">
        <w:rPr>
          <w:lang w:val="sr-Latn-CS"/>
        </w:rPr>
        <w:t>igre</w:t>
      </w:r>
      <w:r w:rsidR="00D27246">
        <w:rPr>
          <w:lang w:val="sr-Latn-CS"/>
        </w:rPr>
        <w:t xml:space="preserve">. </w:t>
      </w:r>
      <w:r>
        <w:rPr>
          <w:lang w:val="sr-Latn-CS"/>
        </w:rPr>
        <w:t xml:space="preserve">Da bi standard korisnik mogao da pristupi svim funkcionalnostima igre </w:t>
      </w:r>
      <w:r w:rsidR="00D27246">
        <w:rPr>
          <w:lang w:val="sr-Latn-CS"/>
        </w:rPr>
        <w:t>potrebn</w:t>
      </w:r>
      <w:r>
        <w:rPr>
          <w:lang w:val="sr-Latn-CS"/>
        </w:rPr>
        <w:t>o</w:t>
      </w:r>
      <w:r w:rsidR="00D27246">
        <w:rPr>
          <w:lang w:val="sr-Latn-CS"/>
        </w:rPr>
        <w:t xml:space="preserve"> je prethodno prijavljivanje korisnika</w:t>
      </w:r>
      <w:r>
        <w:rPr>
          <w:lang w:val="sr-Latn-CS"/>
        </w:rPr>
        <w:t>, ili registrovanje naloga, pa prijavljivanje</w:t>
      </w:r>
      <w:r w:rsidR="00D27246">
        <w:rPr>
          <w:lang w:val="sr-Latn-CS"/>
        </w:rPr>
        <w:t xml:space="preserve">. </w:t>
      </w:r>
    </w:p>
    <w:p w14:paraId="61AAC923" w14:textId="77777777" w:rsidR="00397DD2" w:rsidRDefault="006E5E1D" w:rsidP="00397DD2">
      <w:pPr>
        <w:pStyle w:val="Heading1"/>
        <w:rPr>
          <w:lang w:val="sr-Latn-CS"/>
        </w:rPr>
      </w:pPr>
      <w:bookmarkStart w:id="7" w:name="_Toc68464773"/>
      <w:r>
        <w:rPr>
          <w:lang w:val="sr-Latn-CS"/>
        </w:rPr>
        <w:lastRenderedPageBreak/>
        <w:t>Opis slučajeva korišćenja</w:t>
      </w:r>
      <w:bookmarkEnd w:id="7"/>
    </w:p>
    <w:p w14:paraId="6FF33CA6" w14:textId="1E68F047" w:rsidR="00786068" w:rsidRPr="003372D3" w:rsidRDefault="00100048" w:rsidP="00786068">
      <w:pPr>
        <w:pStyle w:val="Heading2"/>
        <w:rPr>
          <w:lang w:val="sr-Latn-CS"/>
        </w:rPr>
      </w:pPr>
      <w:bookmarkStart w:id="8" w:name="_Toc68464774"/>
      <w:r>
        <w:rPr>
          <w:lang w:val="sr-Latn-CS"/>
        </w:rPr>
        <w:t>Kreiranje Guest naloga</w:t>
      </w:r>
      <w:bookmarkEnd w:id="8"/>
    </w:p>
    <w:p w14:paraId="616A8C96" w14:textId="77777777"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14:paraId="4FA04011" w14:textId="0D5CC7F9" w:rsidR="000366F2" w:rsidRDefault="00100048" w:rsidP="00EB10DF">
      <w:pPr>
        <w:pStyle w:val="BodyText"/>
        <w:rPr>
          <w:lang w:val="sr-Latn-CS"/>
        </w:rPr>
      </w:pPr>
      <w:r>
        <w:rPr>
          <w:lang w:val="sr-Latn-CS"/>
        </w:rPr>
        <w:t>Automatsko kreiranje korsiničkog Guest naloga.</w:t>
      </w:r>
    </w:p>
    <w:p w14:paraId="51C6A364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14:paraId="4C771DA7" w14:textId="19AED232" w:rsidR="000366F2" w:rsidRDefault="00100048" w:rsidP="00EB10DF">
      <w:pPr>
        <w:pStyle w:val="BodyText"/>
        <w:rPr>
          <w:lang w:val="sr-Latn-CS"/>
        </w:rPr>
      </w:pPr>
      <w:r>
        <w:rPr>
          <w:lang w:val="sr-Latn-CS"/>
        </w:rPr>
        <w:t>Guest korisnik</w:t>
      </w:r>
    </w:p>
    <w:p w14:paraId="10B95FD8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329EA295" w14:textId="2471A70C" w:rsidR="000366F2" w:rsidRDefault="00100048" w:rsidP="00EB10DF">
      <w:pPr>
        <w:pStyle w:val="BodyText"/>
        <w:rPr>
          <w:lang w:val="sr-Latn-CS"/>
        </w:rPr>
      </w:pPr>
      <w:r>
        <w:rPr>
          <w:lang w:val="sr-Latn-CS"/>
        </w:rPr>
        <w:t>Korisnik prvi put pali igru.</w:t>
      </w:r>
    </w:p>
    <w:p w14:paraId="0AD0020D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68EB70FB" w14:textId="6555150D" w:rsidR="000366F2" w:rsidRDefault="00100048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prvi put pokreće igru i automatski se kreira Guest nalog.</w:t>
      </w:r>
    </w:p>
    <w:p w14:paraId="2B5A393B" w14:textId="079F507A" w:rsidR="00946092" w:rsidRDefault="00100048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Svako ponovno pokretanje igre ne kreira nov nalog već koristi postojeći.</w:t>
      </w:r>
    </w:p>
    <w:p w14:paraId="3F52636D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</w:t>
      </w:r>
      <w:r w:rsidR="000366F2" w:rsidRPr="007E0B43">
        <w:rPr>
          <w:b/>
          <w:bCs/>
          <w:lang w:val="sr-Latn-CS"/>
        </w:rPr>
        <w:t>:</w:t>
      </w:r>
    </w:p>
    <w:p w14:paraId="56BD2204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0CECFFE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14:paraId="090E0344" w14:textId="44241D4D" w:rsidR="000366F2" w:rsidRDefault="00100048" w:rsidP="00EB10DF">
      <w:pPr>
        <w:pStyle w:val="BodyText"/>
        <w:rPr>
          <w:lang w:val="sr-Latn-CS"/>
        </w:rPr>
      </w:pPr>
      <w:r>
        <w:rPr>
          <w:lang w:val="sr-Latn-CS"/>
        </w:rPr>
        <w:t>Korsinik ima nalog i limitiran pristup funkcionalnostima.</w:t>
      </w:r>
    </w:p>
    <w:p w14:paraId="2AE74D9F" w14:textId="77777777" w:rsidR="00100048" w:rsidRPr="003372D3" w:rsidRDefault="00100048" w:rsidP="00100048">
      <w:pPr>
        <w:pStyle w:val="Heading2"/>
        <w:rPr>
          <w:lang w:val="sr-Latn-CS"/>
        </w:rPr>
      </w:pPr>
      <w:bookmarkStart w:id="9" w:name="_Toc68464775"/>
      <w:bookmarkStart w:id="10" w:name="_Hlk68464547"/>
      <w:r>
        <w:rPr>
          <w:lang w:val="sr-Latn-CS"/>
        </w:rPr>
        <w:t>Prijavljivanje</w:t>
      </w:r>
      <w:bookmarkEnd w:id="9"/>
    </w:p>
    <w:bookmarkEnd w:id="10"/>
    <w:p w14:paraId="0699A6C1" w14:textId="77777777" w:rsidR="00100048" w:rsidRPr="007E0B43" w:rsidRDefault="00100048" w:rsidP="0010004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F9EF35C" w14:textId="166B159F" w:rsidR="00100048" w:rsidRDefault="00100048" w:rsidP="00100048">
      <w:pPr>
        <w:pStyle w:val="BodyText"/>
        <w:rPr>
          <w:lang w:val="sr-Latn-CS"/>
        </w:rPr>
      </w:pPr>
      <w:r>
        <w:rPr>
          <w:lang w:val="sr-Latn-CS"/>
        </w:rPr>
        <w:t>Prijavljivanje korisnika u cilju pristupa svim funkcionalnostima igre.</w:t>
      </w:r>
    </w:p>
    <w:p w14:paraId="1FEAE192" w14:textId="68F83265" w:rsidR="00100048" w:rsidRDefault="00100048" w:rsidP="0010004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4B241E2" w14:textId="6AA4A562" w:rsidR="00100048" w:rsidRPr="00100048" w:rsidRDefault="00100048" w:rsidP="00100048">
      <w:pPr>
        <w:pStyle w:val="BodyText"/>
        <w:keepNext/>
        <w:rPr>
          <w:lang w:val="sr-Latn-CS"/>
        </w:rPr>
      </w:pPr>
      <w:r>
        <w:rPr>
          <w:lang w:val="sr-Latn-CS"/>
        </w:rPr>
        <w:t>Standard korisnik.</w:t>
      </w:r>
    </w:p>
    <w:p w14:paraId="734EF729" w14:textId="77777777" w:rsidR="00100048" w:rsidRPr="007E0B43" w:rsidRDefault="00100048" w:rsidP="0010004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76CCF64" w14:textId="77777777" w:rsidR="00100048" w:rsidRDefault="00100048" w:rsidP="00100048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14:paraId="645CED97" w14:textId="77777777" w:rsidR="00100048" w:rsidRPr="007E0B43" w:rsidRDefault="00100048" w:rsidP="0010004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C13B7E2" w14:textId="28D1A747" w:rsidR="00100048" w:rsidRPr="00CF2AB8" w:rsidRDefault="00100048" w:rsidP="0010004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bira opciju prijavljivanje </w:t>
      </w:r>
      <w:r>
        <w:rPr>
          <w:lang w:val="sr-Latn-CS"/>
        </w:rPr>
        <w:t>u početnom meniju</w:t>
      </w:r>
      <w:r w:rsidRPr="00CF2AB8">
        <w:rPr>
          <w:lang w:val="sr-Latn-CS"/>
        </w:rPr>
        <w:t>.</w:t>
      </w:r>
    </w:p>
    <w:p w14:paraId="7B8246DE" w14:textId="77777777" w:rsidR="00100048" w:rsidRPr="00CF2AB8" w:rsidRDefault="00100048" w:rsidP="0010004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4FE5B6D2" w14:textId="11D5A040" w:rsidR="00100048" w:rsidRPr="00CF2AB8" w:rsidRDefault="00100048" w:rsidP="0010004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unosi korisničko ime i lozinku, te nakon toga aktivira komandu </w:t>
      </w:r>
      <w:r>
        <w:rPr>
          <w:i/>
          <w:iCs/>
          <w:lang w:val="sr-Latn-CS"/>
        </w:rPr>
        <w:t>Sign In</w:t>
      </w:r>
      <w:r w:rsidRPr="00CF2AB8">
        <w:rPr>
          <w:lang w:val="sr-Latn-CS"/>
        </w:rPr>
        <w:t>.</w:t>
      </w:r>
    </w:p>
    <w:p w14:paraId="3AA38003" w14:textId="77777777" w:rsidR="00100048" w:rsidRPr="00CF2AB8" w:rsidRDefault="00100048" w:rsidP="0010004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2D72D83F" w14:textId="643497F0" w:rsidR="00100048" w:rsidRPr="00CF2AB8" w:rsidRDefault="00100048" w:rsidP="0010004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Generiše se jedinstveni</w:t>
      </w:r>
      <w:r>
        <w:rPr>
          <w:lang w:val="sr-Latn-CS"/>
        </w:rPr>
        <w:t xml:space="preserve"> token</w:t>
      </w:r>
      <w:r w:rsidR="000537FB">
        <w:rPr>
          <w:lang w:val="sr-Latn-CS"/>
        </w:rPr>
        <w:t>.</w:t>
      </w:r>
    </w:p>
    <w:p w14:paraId="29DEA49B" w14:textId="09B0E22F" w:rsidR="00100048" w:rsidRPr="00CF2AB8" w:rsidRDefault="00100048" w:rsidP="0010004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Osvežava</w:t>
      </w:r>
      <w:r>
        <w:rPr>
          <w:lang w:val="sr-Latn-CS"/>
        </w:rPr>
        <w:t xml:space="preserve"> se početni meni sa tokenom kao parametrom</w:t>
      </w:r>
      <w:r w:rsidRPr="00CF2AB8">
        <w:rPr>
          <w:lang w:val="sr-Latn-CS"/>
        </w:rPr>
        <w:t>.</w:t>
      </w:r>
    </w:p>
    <w:p w14:paraId="5D5D9F3B" w14:textId="77777777" w:rsidR="00100048" w:rsidRPr="007E0B43" w:rsidRDefault="00100048" w:rsidP="0010004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BB27ADD" w14:textId="77777777" w:rsidR="00100048" w:rsidRDefault="00100048" w:rsidP="00100048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14:paraId="392067B9" w14:textId="77777777" w:rsidR="00100048" w:rsidRPr="007E0B43" w:rsidRDefault="00100048" w:rsidP="0010004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B37EC5D" w14:textId="6C5FE6D2" w:rsidR="00100048" w:rsidRDefault="00100048" w:rsidP="00100048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je prijavljen </w:t>
      </w:r>
      <w:r>
        <w:rPr>
          <w:lang w:val="sr-Latn-CS"/>
        </w:rPr>
        <w:t xml:space="preserve">u igru </w:t>
      </w:r>
      <w:r w:rsidRPr="00CF2AB8">
        <w:rPr>
          <w:lang w:val="sr-Latn-CS"/>
        </w:rPr>
        <w:t xml:space="preserve">i ima pristup </w:t>
      </w:r>
      <w:r>
        <w:rPr>
          <w:lang w:val="sr-Latn-CS"/>
        </w:rPr>
        <w:t>svim funkcionalnostima igre.</w:t>
      </w:r>
    </w:p>
    <w:p w14:paraId="3626E85F" w14:textId="6EFD4937" w:rsidR="00647C8B" w:rsidRDefault="00647C8B" w:rsidP="00100048">
      <w:pPr>
        <w:pStyle w:val="BodyText"/>
        <w:rPr>
          <w:b/>
          <w:bCs/>
          <w:lang w:val="sr-Latn-CS"/>
        </w:rPr>
      </w:pPr>
      <w:r w:rsidRPr="00647C8B">
        <w:rPr>
          <w:b/>
          <w:bCs/>
          <w:lang w:val="sr-Latn-CS"/>
        </w:rPr>
        <w:t>Dijagram sekvence:</w:t>
      </w:r>
    </w:p>
    <w:p w14:paraId="05EEB301" w14:textId="456B4D76" w:rsidR="00647C8B" w:rsidRPr="00647C8B" w:rsidRDefault="003870FB" w:rsidP="00100048">
      <w:pPr>
        <w:pStyle w:val="BodyText"/>
        <w:rPr>
          <w:b/>
          <w:bCs/>
          <w:lang w:val="sr-Latn-CS"/>
        </w:rPr>
      </w:pPr>
      <w:r>
        <w:rPr>
          <w:noProof/>
        </w:rPr>
        <w:lastRenderedPageBreak/>
        <w:drawing>
          <wp:inline distT="0" distB="0" distL="0" distR="0" wp14:anchorId="408780CF" wp14:editId="48D8912D">
            <wp:extent cx="5943600" cy="4925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C0FE" w14:textId="451DB2F6" w:rsidR="00786068" w:rsidRPr="003372D3" w:rsidRDefault="000537FB" w:rsidP="00786068">
      <w:pPr>
        <w:pStyle w:val="Heading2"/>
        <w:rPr>
          <w:lang w:val="sr-Latn-CS"/>
        </w:rPr>
      </w:pPr>
      <w:bookmarkStart w:id="11" w:name="_Toc68464776"/>
      <w:r>
        <w:rPr>
          <w:lang w:val="sr-Latn-CS"/>
        </w:rPr>
        <w:t>Registracija</w:t>
      </w:r>
      <w:bookmarkEnd w:id="11"/>
    </w:p>
    <w:p w14:paraId="6596879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ADBC7D3" w14:textId="7BF2D401" w:rsidR="007E0B43" w:rsidRDefault="000537FB" w:rsidP="007E0B43">
      <w:pPr>
        <w:pStyle w:val="BodyText"/>
        <w:rPr>
          <w:lang w:val="sr-Latn-CS"/>
        </w:rPr>
      </w:pPr>
      <w:r>
        <w:rPr>
          <w:lang w:val="sr-Latn-CS"/>
        </w:rPr>
        <w:t>Kreiranje novog Standard naloga.</w:t>
      </w:r>
    </w:p>
    <w:p w14:paraId="3C8DD70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87FC8B1" w14:textId="548CB4C8" w:rsidR="007E0B43" w:rsidRDefault="000537FB" w:rsidP="007E0B43">
      <w:pPr>
        <w:pStyle w:val="BodyText"/>
        <w:rPr>
          <w:lang w:val="sr-Latn-CS"/>
        </w:rPr>
      </w:pPr>
      <w:r>
        <w:rPr>
          <w:lang w:val="sr-Latn-CS"/>
        </w:rPr>
        <w:t>Guest korisnik</w:t>
      </w:r>
    </w:p>
    <w:p w14:paraId="4943064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B5441FC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A742DDF" w14:textId="5319FB82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610AF3C" w14:textId="6D42D873" w:rsidR="007E0B43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621BF4">
        <w:rPr>
          <w:lang w:val="sr-Latn-CS"/>
        </w:rPr>
        <w:t>registraciju.</w:t>
      </w:r>
    </w:p>
    <w:p w14:paraId="391F67DD" w14:textId="6A68752A" w:rsidR="003A60C6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621BF4">
        <w:rPr>
          <w:lang w:val="sr-Latn-CS"/>
        </w:rPr>
        <w:t>forma za unos podataka.</w:t>
      </w:r>
    </w:p>
    <w:p w14:paraId="4463B5E8" w14:textId="36586364" w:rsidR="00621BF4" w:rsidRDefault="00621BF4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Kreira se novi nalog i update-uje se baza podataka.</w:t>
      </w:r>
    </w:p>
    <w:p w14:paraId="04E065A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FA94FE7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D6B114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5F82D21E" w14:textId="483FD32E" w:rsidR="007E0B43" w:rsidRDefault="00621BF4" w:rsidP="003A60C6">
      <w:pPr>
        <w:pStyle w:val="BodyText"/>
        <w:rPr>
          <w:lang w:val="sr-Latn-CS"/>
        </w:rPr>
      </w:pPr>
      <w:r>
        <w:rPr>
          <w:lang w:val="sr-Latn-CS"/>
        </w:rPr>
        <w:t>Kreiran Standard nalog.</w:t>
      </w:r>
    </w:p>
    <w:p w14:paraId="38C3B65F" w14:textId="74CDE7C0" w:rsidR="00786068" w:rsidRPr="003372D3" w:rsidRDefault="00392B7F" w:rsidP="00786068">
      <w:pPr>
        <w:pStyle w:val="Heading2"/>
        <w:rPr>
          <w:lang w:val="sr-Latn-CS"/>
        </w:rPr>
      </w:pPr>
      <w:bookmarkStart w:id="12" w:name="_Toc68464777"/>
      <w:r>
        <w:rPr>
          <w:lang w:val="sr-Latn-CS"/>
        </w:rPr>
        <w:t>Igranje partije</w:t>
      </w:r>
      <w:bookmarkEnd w:id="12"/>
    </w:p>
    <w:p w14:paraId="47381C7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EA83B9F" w14:textId="7BDC2D92" w:rsidR="007E0B43" w:rsidRDefault="00392B7F" w:rsidP="007E0B43">
      <w:pPr>
        <w:pStyle w:val="BodyText"/>
        <w:rPr>
          <w:lang w:val="sr-Latn-CS"/>
        </w:rPr>
      </w:pPr>
      <w:r>
        <w:rPr>
          <w:lang w:val="sr-Latn-CS"/>
        </w:rPr>
        <w:t>Priprema za partiju, ulazak, igranje i završavanje iste.</w:t>
      </w:r>
    </w:p>
    <w:p w14:paraId="2704266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542A0AC" w14:textId="3077BE5A" w:rsidR="007E0B43" w:rsidRDefault="00392B7F" w:rsidP="007E0B43">
      <w:pPr>
        <w:pStyle w:val="BodyText"/>
        <w:rPr>
          <w:lang w:val="sr-Latn-CS"/>
        </w:rPr>
      </w:pPr>
      <w:r>
        <w:rPr>
          <w:lang w:val="sr-Latn-CS"/>
        </w:rPr>
        <w:t>Standard korisnik, Guest korisnik(samo Casual game omogućen)</w:t>
      </w:r>
    </w:p>
    <w:p w14:paraId="481AE37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A95252C" w14:textId="76191889" w:rsidR="007E0B43" w:rsidRDefault="00A7107E" w:rsidP="007E0B43">
      <w:pPr>
        <w:pStyle w:val="BodyText"/>
        <w:rPr>
          <w:lang w:val="sr-Latn-CS"/>
        </w:rPr>
      </w:pPr>
      <w:r>
        <w:rPr>
          <w:lang w:val="sr-Latn-CS"/>
        </w:rPr>
        <w:t>Korisnik mora biti Standard user da bi imao mogućnost igranja Ranked partija i Play with friends partija.</w:t>
      </w:r>
    </w:p>
    <w:p w14:paraId="56BFD3C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82BC452" w14:textId="0CD5B0FB" w:rsidR="007E0B43" w:rsidRDefault="00A7107E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Izbor tipa partije(Casual, Ranked, Play with friends)</w:t>
      </w:r>
    </w:p>
    <w:p w14:paraId="62174784" w14:textId="3139AA97" w:rsidR="0025395B" w:rsidRDefault="00A7107E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Izbor mape za partiju</w:t>
      </w:r>
    </w:p>
    <w:p w14:paraId="0C522E63" w14:textId="790B3B3A" w:rsidR="00A7107E" w:rsidRDefault="00A7107E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Podešavanja partije</w:t>
      </w:r>
    </w:p>
    <w:p w14:paraId="3EEC230C" w14:textId="7523B124" w:rsidR="00A7107E" w:rsidRDefault="00A7107E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Ulazak u partiju</w:t>
      </w:r>
    </w:p>
    <w:p w14:paraId="754FAF6E" w14:textId="04D61A27" w:rsidR="00A7107E" w:rsidRDefault="00A7107E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Tok same partije</w:t>
      </w:r>
    </w:p>
    <w:p w14:paraId="24B601EB" w14:textId="0D090FD4" w:rsidR="009C0C65" w:rsidRPr="009C0C65" w:rsidRDefault="009C0C65" w:rsidP="009C0C65">
      <w:pPr>
        <w:pStyle w:val="BodyText"/>
        <w:numPr>
          <w:ilvl w:val="4"/>
          <w:numId w:val="23"/>
        </w:numPr>
        <w:rPr>
          <w:lang w:val="sr-Latn-CS"/>
        </w:rPr>
      </w:pPr>
      <w:r>
        <w:rPr>
          <w:lang w:val="sr-Latn-CS"/>
        </w:rPr>
        <w:t>Nasumična dodela teritorija i tenkova igra</w:t>
      </w:r>
      <w:r>
        <w:rPr>
          <w:lang w:val="sr-Latn-RS"/>
        </w:rPr>
        <w:t>čima</w:t>
      </w:r>
    </w:p>
    <w:p w14:paraId="4C9B8D05" w14:textId="112B835B" w:rsidR="009C0C65" w:rsidRDefault="009C0C65" w:rsidP="009C0C65">
      <w:pPr>
        <w:pStyle w:val="BodyText"/>
        <w:numPr>
          <w:ilvl w:val="4"/>
          <w:numId w:val="23"/>
        </w:numPr>
        <w:rPr>
          <w:lang w:val="sr-Latn-CS"/>
        </w:rPr>
      </w:pPr>
      <w:r>
        <w:rPr>
          <w:lang w:val="sr-Latn-CS"/>
        </w:rPr>
        <w:t>Nasumično određivanje redosleda igrača</w:t>
      </w:r>
    </w:p>
    <w:p w14:paraId="4D5AFEC4" w14:textId="02F96635" w:rsidR="009C0C65" w:rsidRDefault="009C0C65" w:rsidP="009C0C65">
      <w:pPr>
        <w:pStyle w:val="BodyText"/>
        <w:numPr>
          <w:ilvl w:val="4"/>
          <w:numId w:val="23"/>
        </w:numPr>
        <w:rPr>
          <w:lang w:val="sr-Latn-CS"/>
        </w:rPr>
      </w:pPr>
      <w:r>
        <w:rPr>
          <w:lang w:val="sr-Latn-CS"/>
        </w:rPr>
        <w:t>Igranje poteza igrača po određenom redosledu</w:t>
      </w:r>
    </w:p>
    <w:p w14:paraId="09D39730" w14:textId="04F8AC7D" w:rsidR="009C0C65" w:rsidRDefault="009C0C65" w:rsidP="009C0C65">
      <w:pPr>
        <w:pStyle w:val="BodyText"/>
        <w:numPr>
          <w:ilvl w:val="5"/>
          <w:numId w:val="23"/>
        </w:numPr>
        <w:rPr>
          <w:lang w:val="sr-Latn-CS"/>
        </w:rPr>
      </w:pPr>
      <w:r>
        <w:rPr>
          <w:lang w:val="sr-Latn-CS"/>
        </w:rPr>
        <w:t>Draft: raspodela dobijenih tenkova</w:t>
      </w:r>
    </w:p>
    <w:p w14:paraId="52FDDCCC" w14:textId="0B527C77" w:rsidR="009C0C65" w:rsidRDefault="009C0C65" w:rsidP="009C0C65">
      <w:pPr>
        <w:pStyle w:val="BodyText"/>
        <w:numPr>
          <w:ilvl w:val="5"/>
          <w:numId w:val="23"/>
        </w:numPr>
        <w:rPr>
          <w:lang w:val="sr-Latn-CS"/>
        </w:rPr>
      </w:pPr>
      <w:r>
        <w:rPr>
          <w:lang w:val="sr-Latn-CS"/>
        </w:rPr>
        <w:t>Attack: napad igrača</w:t>
      </w:r>
    </w:p>
    <w:p w14:paraId="295756E2" w14:textId="3FD6DBA4" w:rsidR="009C0C65" w:rsidRDefault="009C0C65" w:rsidP="009C0C65">
      <w:pPr>
        <w:pStyle w:val="BodyText"/>
        <w:numPr>
          <w:ilvl w:val="5"/>
          <w:numId w:val="23"/>
        </w:numPr>
        <w:rPr>
          <w:lang w:val="sr-Latn-CS"/>
        </w:rPr>
      </w:pPr>
      <w:r>
        <w:rPr>
          <w:lang w:val="sr-Latn-CS"/>
        </w:rPr>
        <w:t>Fortify: transfer tenkova</w:t>
      </w:r>
    </w:p>
    <w:p w14:paraId="30B4E830" w14:textId="6F7B10BA" w:rsidR="009C0C65" w:rsidRPr="009C0C65" w:rsidRDefault="009C0C65" w:rsidP="009C0C65">
      <w:pPr>
        <w:pStyle w:val="BodyText"/>
        <w:numPr>
          <w:ilvl w:val="5"/>
          <w:numId w:val="23"/>
        </w:numPr>
        <w:rPr>
          <w:lang w:val="sr-Latn-CS"/>
        </w:rPr>
      </w:pPr>
      <w:r>
        <w:rPr>
          <w:lang w:val="sr-Latn-CS"/>
        </w:rPr>
        <w:t>Završetak poteza</w:t>
      </w:r>
    </w:p>
    <w:p w14:paraId="6B0D8766" w14:textId="158F9ECF" w:rsidR="00A7107E" w:rsidRDefault="00A7107E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Završetak partije</w:t>
      </w:r>
    </w:p>
    <w:p w14:paraId="321F88F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ED648CA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DB35E2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52FBFE1" w14:textId="32178076" w:rsidR="007E0B43" w:rsidRDefault="00A7107E" w:rsidP="007E0B43">
      <w:pPr>
        <w:pStyle w:val="BodyText"/>
        <w:rPr>
          <w:lang w:val="sr-Latn-CS"/>
        </w:rPr>
      </w:pPr>
      <w:r>
        <w:rPr>
          <w:lang w:val="sr-Latn-CS"/>
        </w:rPr>
        <w:t>Update-ovanje leaderboard-a i statistike korisnika.</w:t>
      </w:r>
    </w:p>
    <w:p w14:paraId="6ADEA1CA" w14:textId="77777777" w:rsidR="0033063D" w:rsidRDefault="0033063D" w:rsidP="0033063D">
      <w:pPr>
        <w:pStyle w:val="BodyText"/>
        <w:rPr>
          <w:b/>
          <w:bCs/>
          <w:lang w:val="sr-Latn-CS"/>
        </w:rPr>
      </w:pPr>
      <w:r w:rsidRPr="00647C8B">
        <w:rPr>
          <w:b/>
          <w:bCs/>
          <w:lang w:val="sr-Latn-CS"/>
        </w:rPr>
        <w:t>Dijagram sekvence:</w:t>
      </w:r>
    </w:p>
    <w:p w14:paraId="4AA80F99" w14:textId="4804C107" w:rsidR="0033063D" w:rsidRDefault="0033063D" w:rsidP="007E0B43">
      <w:pPr>
        <w:pStyle w:val="BodyText"/>
        <w:rPr>
          <w:lang w:val="sr-Latn-CS"/>
        </w:rPr>
      </w:pPr>
      <w:r>
        <w:rPr>
          <w:noProof/>
        </w:rPr>
        <w:lastRenderedPageBreak/>
        <w:drawing>
          <wp:inline distT="0" distB="0" distL="0" distR="0" wp14:anchorId="796E08B3" wp14:editId="6D9FFF05">
            <wp:extent cx="5943600" cy="3187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001D" w14:textId="6A6E4765" w:rsidR="00786068" w:rsidRPr="003372D3" w:rsidRDefault="00A7107E" w:rsidP="00786068">
      <w:pPr>
        <w:pStyle w:val="Heading2"/>
        <w:rPr>
          <w:lang w:val="sr-Latn-CS"/>
        </w:rPr>
      </w:pPr>
      <w:bookmarkStart w:id="13" w:name="_Toc68464778"/>
      <w:r>
        <w:rPr>
          <w:lang w:val="sr-Latn-CS"/>
        </w:rPr>
        <w:t>Promena avatara</w:t>
      </w:r>
      <w:bookmarkEnd w:id="13"/>
    </w:p>
    <w:p w14:paraId="19CE4F8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ACD8C3E" w14:textId="4BE026E5" w:rsidR="007E0B43" w:rsidRDefault="00A7107E" w:rsidP="00E55045">
      <w:pPr>
        <w:pStyle w:val="BodyText"/>
        <w:rPr>
          <w:lang w:val="sr-Latn-CS"/>
        </w:rPr>
      </w:pPr>
      <w:r>
        <w:rPr>
          <w:lang w:val="sr-Latn-CS"/>
        </w:rPr>
        <w:t>Promena avatara korisnika.</w:t>
      </w:r>
    </w:p>
    <w:p w14:paraId="5A89E1B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6A51659" w14:textId="1B57043F" w:rsidR="007E0B43" w:rsidRDefault="00A7107E" w:rsidP="007E0B43">
      <w:pPr>
        <w:pStyle w:val="BodyText"/>
        <w:rPr>
          <w:lang w:val="sr-Latn-CS"/>
        </w:rPr>
      </w:pPr>
      <w:r>
        <w:rPr>
          <w:lang w:val="sr-Latn-CS"/>
        </w:rPr>
        <w:t>Standard korisnik, Guest korisnik.</w:t>
      </w:r>
    </w:p>
    <w:p w14:paraId="3657519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EE2C27C" w14:textId="3F20F375" w:rsidR="007E0B43" w:rsidRDefault="00A7107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C4BEFB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837B25E" w14:textId="54715519" w:rsidR="007E0B43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A7107E">
        <w:rPr>
          <w:lang w:val="sr-Latn-CS"/>
        </w:rPr>
        <w:t>jednog od ponuđenih avatara.</w:t>
      </w:r>
    </w:p>
    <w:p w14:paraId="4BC2A23B" w14:textId="4001EB44" w:rsidR="00373231" w:rsidRDefault="00A7107E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Update-uje se korisnikov nalog sa novim avatarom.</w:t>
      </w:r>
    </w:p>
    <w:p w14:paraId="04D6825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453BD7E" w14:textId="77777777"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B995BD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5655BD7" w14:textId="36D70A85" w:rsidR="007E0B43" w:rsidRDefault="00D1757E" w:rsidP="00B40836">
      <w:pPr>
        <w:pStyle w:val="BodyText"/>
        <w:rPr>
          <w:lang w:val="sr-Latn-CS"/>
        </w:rPr>
      </w:pPr>
      <w:r>
        <w:rPr>
          <w:lang w:val="sr-Latn-CS"/>
        </w:rPr>
        <w:t>Korisnikov avatar je promenjen</w:t>
      </w:r>
      <w:r w:rsidR="00ED1FFE">
        <w:rPr>
          <w:lang w:val="sr-Latn-CS"/>
        </w:rPr>
        <w:t>.</w:t>
      </w:r>
    </w:p>
    <w:p w14:paraId="6C810FEF" w14:textId="249E3840" w:rsidR="00786068" w:rsidRPr="003372D3" w:rsidRDefault="00A7107E" w:rsidP="00786068">
      <w:pPr>
        <w:pStyle w:val="Heading2"/>
        <w:rPr>
          <w:lang w:val="sr-Latn-CS"/>
        </w:rPr>
      </w:pPr>
      <w:bookmarkStart w:id="14" w:name="_Toc68464779"/>
      <w:r>
        <w:rPr>
          <w:lang w:val="sr-Latn-CS"/>
        </w:rPr>
        <w:t>Pregled svog naloga(statistika)</w:t>
      </w:r>
      <w:bookmarkEnd w:id="14"/>
    </w:p>
    <w:p w14:paraId="2E4D32F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2A82FC6" w14:textId="3A008B93" w:rsidR="007E0B43" w:rsidRDefault="00E55045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 w:rsidR="00375803">
        <w:rPr>
          <w:lang w:val="sr-Latn-CS"/>
        </w:rPr>
        <w:t>forme sa statistikom korisnika(vreme utrošeno na igri, broj pobeda, broj poraza, ukupni broj partija...).</w:t>
      </w:r>
    </w:p>
    <w:p w14:paraId="693DB22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EE90365" w14:textId="780EF8C4" w:rsidR="007E0B43" w:rsidRDefault="00375803" w:rsidP="007E0B43">
      <w:pPr>
        <w:pStyle w:val="BodyText"/>
        <w:rPr>
          <w:lang w:val="sr-Latn-CS"/>
        </w:rPr>
      </w:pPr>
      <w:r>
        <w:rPr>
          <w:lang w:val="sr-Latn-CS"/>
        </w:rPr>
        <w:t>Standard korisnik.</w:t>
      </w:r>
    </w:p>
    <w:p w14:paraId="4C34297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08285430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E327C9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1E3A8AB" w14:textId="4AE74699" w:rsidR="007E0B43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375803">
        <w:rPr>
          <w:lang w:val="sr-Latn-CS"/>
        </w:rPr>
        <w:t>statistike svog naloga</w:t>
      </w:r>
      <w:r>
        <w:rPr>
          <w:lang w:val="sr-Latn-CS"/>
        </w:rPr>
        <w:t>.</w:t>
      </w:r>
    </w:p>
    <w:p w14:paraId="512F5DC8" w14:textId="2CFAFC58" w:rsidR="00F93061" w:rsidRPr="00375803" w:rsidRDefault="00F93061" w:rsidP="0037580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375803">
        <w:rPr>
          <w:lang w:val="sr-Latn-CS"/>
        </w:rPr>
        <w:t>forma sa statistikom.</w:t>
      </w:r>
    </w:p>
    <w:p w14:paraId="212DAA0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FE0CFB7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E8DA56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B0E447E" w14:textId="79DC47BF" w:rsidR="007E0B43" w:rsidRDefault="00E91AB5" w:rsidP="00B40836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B40836">
        <w:rPr>
          <w:lang w:val="sr-Latn-CS"/>
        </w:rPr>
        <w:t>.</w:t>
      </w:r>
    </w:p>
    <w:p w14:paraId="2D666FD7" w14:textId="6B16A94C" w:rsidR="00786068" w:rsidRPr="003372D3" w:rsidRDefault="00375803" w:rsidP="00786068">
      <w:pPr>
        <w:pStyle w:val="Heading2"/>
        <w:rPr>
          <w:lang w:val="sr-Latn-CS"/>
        </w:rPr>
      </w:pPr>
      <w:bookmarkStart w:id="15" w:name="_Toc68464780"/>
      <w:r>
        <w:rPr>
          <w:lang w:val="sr-Latn-CS"/>
        </w:rPr>
        <w:t>Settings(Podešavanja igre)</w:t>
      </w:r>
      <w:bookmarkEnd w:id="15"/>
    </w:p>
    <w:p w14:paraId="4DDD4B52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D9F55D1" w14:textId="5277903E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 w:rsidR="00375803">
        <w:rPr>
          <w:lang w:val="sr-Latn-CS"/>
        </w:rPr>
        <w:t>forme za podešavanje igre.</w:t>
      </w:r>
    </w:p>
    <w:p w14:paraId="24AC0247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5E01EFA" w14:textId="402DD75F" w:rsidR="00DD4C2E" w:rsidRDefault="00375803" w:rsidP="00DD4C2E">
      <w:pPr>
        <w:pStyle w:val="BodyText"/>
        <w:rPr>
          <w:lang w:val="sr-Latn-CS"/>
        </w:rPr>
      </w:pPr>
      <w:r>
        <w:rPr>
          <w:lang w:val="sr-Latn-CS"/>
        </w:rPr>
        <w:t>Standard korisnik, Guest korisnik.</w:t>
      </w:r>
    </w:p>
    <w:p w14:paraId="32115E13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F52BF1D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47AAEEE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1958972" w14:textId="51AF9153" w:rsidR="00DD4C2E" w:rsidRDefault="00DD4C2E" w:rsidP="002C12A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opciju za</w:t>
      </w:r>
      <w:r w:rsidR="00375803">
        <w:rPr>
          <w:lang w:val="sr-Latn-CS"/>
        </w:rPr>
        <w:t xml:space="preserve"> ulaženje u settings</w:t>
      </w:r>
      <w:r>
        <w:rPr>
          <w:lang w:val="sr-Latn-CS"/>
        </w:rPr>
        <w:t>.</w:t>
      </w:r>
    </w:p>
    <w:p w14:paraId="10C6C1F8" w14:textId="07F82C23"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375803">
        <w:rPr>
          <w:lang w:val="sr-Latn-CS"/>
        </w:rPr>
        <w:t>forma za podešavanja igre.</w:t>
      </w:r>
    </w:p>
    <w:p w14:paraId="340BFBC5" w14:textId="08CC2E00"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375803">
        <w:rPr>
          <w:lang w:val="sr-Latn-CS"/>
        </w:rPr>
        <w:t>podešavanja koja mu odgovaraju</w:t>
      </w:r>
      <w:r>
        <w:rPr>
          <w:lang w:val="sr-Latn-CS"/>
        </w:rPr>
        <w:t>.</w:t>
      </w:r>
    </w:p>
    <w:p w14:paraId="4AC682A4" w14:textId="55B5ECF4" w:rsidR="00DD4C2E" w:rsidRDefault="00375803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Pamte se podešavanja</w:t>
      </w:r>
      <w:r w:rsidR="00DD4C2E">
        <w:rPr>
          <w:lang w:val="sr-Latn-CS"/>
        </w:rPr>
        <w:t>.</w:t>
      </w:r>
    </w:p>
    <w:p w14:paraId="3F504187" w14:textId="068BBEEC" w:rsidR="00375803" w:rsidRDefault="00375803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Nazad na glavni meni.</w:t>
      </w:r>
    </w:p>
    <w:p w14:paraId="3C8EB1C2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94633B2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53A13CD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01654AC" w14:textId="00892FD3" w:rsidR="00DD4C2E" w:rsidRDefault="00375803" w:rsidP="00DD4C2E">
      <w:pPr>
        <w:pStyle w:val="BodyText"/>
        <w:rPr>
          <w:lang w:val="sr-Latn-CS"/>
        </w:rPr>
      </w:pPr>
      <w:r>
        <w:rPr>
          <w:lang w:val="sr-Latn-CS"/>
        </w:rPr>
        <w:t>Promenjena podešavanja igre</w:t>
      </w:r>
      <w:r w:rsidR="00DD4C2E">
        <w:rPr>
          <w:lang w:val="sr-Latn-CS"/>
        </w:rPr>
        <w:t>.</w:t>
      </w:r>
    </w:p>
    <w:p w14:paraId="33BB22FA" w14:textId="60BDD6E2" w:rsidR="00786068" w:rsidRPr="003372D3" w:rsidRDefault="00785A86" w:rsidP="00785A86">
      <w:pPr>
        <w:pStyle w:val="Heading2"/>
        <w:rPr>
          <w:lang w:val="sr-Latn-CS"/>
        </w:rPr>
      </w:pPr>
      <w:bookmarkStart w:id="16" w:name="_Toc68464781"/>
      <w:r>
        <w:rPr>
          <w:lang w:val="sr-Latn-CS"/>
        </w:rPr>
        <w:t xml:space="preserve">Pregled </w:t>
      </w:r>
      <w:r w:rsidR="00375803">
        <w:rPr>
          <w:lang w:val="sr-Latn-CS"/>
        </w:rPr>
        <w:t>leaderboard-a</w:t>
      </w:r>
      <w:bookmarkEnd w:id="16"/>
    </w:p>
    <w:p w14:paraId="2D399827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58EE703" w14:textId="5A09CDB2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 w:rsidR="00375803">
        <w:rPr>
          <w:lang w:val="sr-Latn-CS"/>
        </w:rPr>
        <w:t>forme sa spiskom rangiranih korisnika u rastućem formatu.</w:t>
      </w:r>
    </w:p>
    <w:p w14:paraId="2641259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C4B36D2" w14:textId="1C77EABC" w:rsidR="007E0B43" w:rsidRDefault="00375803" w:rsidP="007E0B43">
      <w:pPr>
        <w:pStyle w:val="BodyText"/>
        <w:rPr>
          <w:lang w:val="sr-Latn-CS"/>
        </w:rPr>
      </w:pPr>
      <w:r>
        <w:rPr>
          <w:lang w:val="sr-Latn-CS"/>
        </w:rPr>
        <w:t>Standard korisnik, Guest korisnik</w:t>
      </w:r>
      <w:r w:rsidR="007E0B43">
        <w:rPr>
          <w:lang w:val="sr-Latn-CS"/>
        </w:rPr>
        <w:t>.</w:t>
      </w:r>
    </w:p>
    <w:p w14:paraId="5C82D58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2468193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5E59C9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4B57C43" w14:textId="6EBD3DDA" w:rsidR="007E0B43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opciju za</w:t>
      </w:r>
      <w:r w:rsidR="00375803">
        <w:rPr>
          <w:lang w:val="sr-Latn-CS"/>
        </w:rPr>
        <w:t xml:space="preserve"> prikaz leaderboard-a</w:t>
      </w:r>
      <w:r>
        <w:rPr>
          <w:lang w:val="sr-Latn-CS"/>
        </w:rPr>
        <w:t>.</w:t>
      </w:r>
    </w:p>
    <w:p w14:paraId="516CF8A5" w14:textId="3B3EBAA9" w:rsidR="00C549E0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lastRenderedPageBreak/>
        <w:t>Prikazuje s</w:t>
      </w:r>
      <w:r w:rsidR="00AF7F69">
        <w:rPr>
          <w:lang w:val="sr-Latn-CS"/>
        </w:rPr>
        <w:t xml:space="preserve">e </w:t>
      </w:r>
      <w:r w:rsidR="00375803">
        <w:rPr>
          <w:lang w:val="sr-Latn-CS"/>
        </w:rPr>
        <w:t>forma sa spiskom rangiranih korisnika.</w:t>
      </w:r>
    </w:p>
    <w:p w14:paraId="5C8BB7C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715D4A2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B8B436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8A5F706" w14:textId="67B4BF41" w:rsidR="007E0B43" w:rsidRDefault="00375803" w:rsidP="00C549E0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7E0B43">
        <w:rPr>
          <w:lang w:val="sr-Latn-CS"/>
        </w:rPr>
        <w:t>.</w:t>
      </w:r>
    </w:p>
    <w:p w14:paraId="22027FE4" w14:textId="55FDAD80" w:rsidR="00786068" w:rsidRPr="003372D3" w:rsidRDefault="005B6337" w:rsidP="00786068">
      <w:pPr>
        <w:pStyle w:val="Heading2"/>
        <w:rPr>
          <w:lang w:val="sr-Latn-CS"/>
        </w:rPr>
      </w:pPr>
      <w:bookmarkStart w:id="17" w:name="_Toc68464782"/>
      <w:r>
        <w:rPr>
          <w:lang w:val="sr-Latn-CS"/>
        </w:rPr>
        <w:t>Casual game</w:t>
      </w:r>
      <w:bookmarkEnd w:id="17"/>
    </w:p>
    <w:p w14:paraId="54F11815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035B7B1" w14:textId="4F0F49A8" w:rsidR="007E0B43" w:rsidRDefault="005B6337" w:rsidP="007E0B43">
      <w:pPr>
        <w:pStyle w:val="BodyText"/>
        <w:rPr>
          <w:lang w:val="sr-Latn-CS"/>
        </w:rPr>
      </w:pPr>
      <w:r>
        <w:rPr>
          <w:lang w:val="sr-Latn-CS"/>
        </w:rPr>
        <w:t>Igranje obične partije</w:t>
      </w:r>
      <w:r w:rsidR="00407EF3">
        <w:rPr>
          <w:lang w:val="sr-Latn-CS"/>
        </w:rPr>
        <w:t>.</w:t>
      </w:r>
    </w:p>
    <w:p w14:paraId="67D4E7E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DD06FC3" w14:textId="693484A7" w:rsidR="007E0B43" w:rsidRDefault="005B6337" w:rsidP="007E0B43">
      <w:pPr>
        <w:pStyle w:val="BodyText"/>
        <w:rPr>
          <w:lang w:val="sr-Latn-CS"/>
        </w:rPr>
      </w:pPr>
      <w:r>
        <w:rPr>
          <w:lang w:val="sr-Latn-CS"/>
        </w:rPr>
        <w:t>Standard user, Guest korisnik</w:t>
      </w:r>
      <w:r w:rsidR="007E0B43">
        <w:rPr>
          <w:lang w:val="sr-Latn-CS"/>
        </w:rPr>
        <w:t>.</w:t>
      </w:r>
    </w:p>
    <w:p w14:paraId="705C818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7E2E5DA" w14:textId="780C4BEE" w:rsidR="007E0B43" w:rsidRDefault="005B6337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407EF3">
        <w:rPr>
          <w:lang w:val="sr-Latn-CS"/>
        </w:rPr>
        <w:t>.</w:t>
      </w:r>
    </w:p>
    <w:p w14:paraId="469897C3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702FD30" w14:textId="3597C07C" w:rsidR="00255A41" w:rsidRP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 xml:space="preserve">Izbor </w:t>
      </w:r>
      <w:r w:rsidR="005B6337">
        <w:rPr>
          <w:lang w:val="sr-Latn-CS"/>
        </w:rPr>
        <w:t>mape za partiju</w:t>
      </w:r>
      <w:r w:rsidRPr="00255A41">
        <w:rPr>
          <w:lang w:val="sr-Latn-CS"/>
        </w:rPr>
        <w:t>.</w:t>
      </w:r>
    </w:p>
    <w:p w14:paraId="78B8031C" w14:textId="6894C1FB" w:rsidR="00255A41" w:rsidRDefault="005B6337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Izbor podešavanja za partiju</w:t>
      </w:r>
      <w:r w:rsidR="00255A41" w:rsidRPr="00255A41">
        <w:rPr>
          <w:lang w:val="sr-Latn-CS"/>
        </w:rPr>
        <w:t>.</w:t>
      </w:r>
    </w:p>
    <w:p w14:paraId="2DE2A69B" w14:textId="54CA46F1" w:rsidR="005B6337" w:rsidRDefault="005B6337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Ulazak u partiju.</w:t>
      </w:r>
    </w:p>
    <w:p w14:paraId="6F107C2A" w14:textId="0488A617" w:rsidR="005B6337" w:rsidRDefault="005B6337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Tok same partije.</w:t>
      </w:r>
    </w:p>
    <w:p w14:paraId="0958831F" w14:textId="56CBAC65" w:rsidR="005B6337" w:rsidRDefault="005B6337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Završetak partije.</w:t>
      </w:r>
    </w:p>
    <w:p w14:paraId="5EA17498" w14:textId="0FD0B22D" w:rsidR="00547707" w:rsidRDefault="00547707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Update-ovanje statistike.</w:t>
      </w:r>
    </w:p>
    <w:p w14:paraId="465C3FDC" w14:textId="77777777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zuzetci:</w:t>
      </w:r>
    </w:p>
    <w:p w14:paraId="5C0AA9F8" w14:textId="77777777"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027812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691E0BA" w14:textId="115AA123" w:rsidR="007E0B43" w:rsidRDefault="005B6337" w:rsidP="00255A41">
      <w:pPr>
        <w:pStyle w:val="BodyText"/>
        <w:rPr>
          <w:lang w:val="sr-Latn-CS"/>
        </w:rPr>
      </w:pPr>
      <w:r>
        <w:rPr>
          <w:lang w:val="sr-Latn-CS"/>
        </w:rPr>
        <w:t>Update-ovanje statistike</w:t>
      </w:r>
      <w:r w:rsidR="00686570">
        <w:rPr>
          <w:lang w:val="sr-Latn-CS"/>
        </w:rPr>
        <w:t>.</w:t>
      </w:r>
    </w:p>
    <w:p w14:paraId="4566FE36" w14:textId="422B59EC" w:rsidR="00786068" w:rsidRPr="003372D3" w:rsidRDefault="00054FAE" w:rsidP="003D60F1">
      <w:pPr>
        <w:pStyle w:val="Heading2"/>
        <w:rPr>
          <w:lang w:val="sr-Latn-CS"/>
        </w:rPr>
      </w:pPr>
      <w:bookmarkStart w:id="18" w:name="_Toc68464783"/>
      <w:r>
        <w:rPr>
          <w:lang w:val="sr-Latn-CS"/>
        </w:rPr>
        <w:t>Ranked game</w:t>
      </w:r>
      <w:bookmarkEnd w:id="18"/>
    </w:p>
    <w:p w14:paraId="1B3331C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608DF02" w14:textId="320F7D21" w:rsidR="007E0B43" w:rsidRDefault="00054FAE" w:rsidP="00CF2AB8">
      <w:pPr>
        <w:pStyle w:val="BodyText"/>
        <w:rPr>
          <w:lang w:val="sr-Latn-CS"/>
        </w:rPr>
      </w:pPr>
      <w:r>
        <w:rPr>
          <w:lang w:val="sr-Latn-CS"/>
        </w:rPr>
        <w:t>Igranje partije koja utiče na leaderboard</w:t>
      </w:r>
      <w:r w:rsidR="00CF2AB8" w:rsidRPr="00CF2AB8">
        <w:rPr>
          <w:lang w:val="sr-Latn-CS"/>
        </w:rPr>
        <w:t>.</w:t>
      </w:r>
    </w:p>
    <w:p w14:paraId="6D60090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847E97A" w14:textId="3251DBA3" w:rsidR="007E0B43" w:rsidRDefault="00054FAE" w:rsidP="007E0B43">
      <w:pPr>
        <w:pStyle w:val="BodyText"/>
        <w:rPr>
          <w:lang w:val="sr-Latn-CS"/>
        </w:rPr>
      </w:pPr>
      <w:r>
        <w:rPr>
          <w:lang w:val="sr-Latn-CS"/>
        </w:rPr>
        <w:t>Standard korisnik</w:t>
      </w:r>
      <w:r w:rsidR="007E0B43">
        <w:rPr>
          <w:lang w:val="sr-Latn-CS"/>
        </w:rPr>
        <w:t>.</w:t>
      </w:r>
    </w:p>
    <w:p w14:paraId="19D4B82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0AA5B6F" w14:textId="4655C26B" w:rsidR="007E0B43" w:rsidRDefault="00054FAE" w:rsidP="00054FAE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Korisnik mora imati odigrane 3 casual partije na svom nalogu da bi mogao igrati ranked partije</w:t>
      </w:r>
      <w:r w:rsidR="00CF2AB8" w:rsidRPr="00CF2AB8">
        <w:rPr>
          <w:lang w:val="sr-Latn-CS"/>
        </w:rPr>
        <w:t>.</w:t>
      </w:r>
    </w:p>
    <w:p w14:paraId="189203B0" w14:textId="77777777" w:rsidR="00161B69" w:rsidRDefault="00161B69" w:rsidP="00161B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4A437FA" w14:textId="3A195CBD" w:rsidR="00161B69" w:rsidRPr="00255A41" w:rsidRDefault="00161B69" w:rsidP="00161B69">
      <w:pPr>
        <w:pStyle w:val="BodyText"/>
        <w:ind w:left="990"/>
        <w:rPr>
          <w:lang w:val="sr-Latn-CS"/>
        </w:rPr>
      </w:pPr>
      <w:r>
        <w:rPr>
          <w:lang w:val="sr-Latn-CS"/>
        </w:rPr>
        <w:t xml:space="preserve">1.     </w:t>
      </w:r>
      <w:r w:rsidRPr="00255A41">
        <w:rPr>
          <w:lang w:val="sr-Latn-CS"/>
        </w:rPr>
        <w:t xml:space="preserve">Izbor </w:t>
      </w:r>
      <w:r>
        <w:rPr>
          <w:lang w:val="sr-Latn-CS"/>
        </w:rPr>
        <w:t>mape za partiju</w:t>
      </w:r>
      <w:r w:rsidRPr="00255A41">
        <w:rPr>
          <w:lang w:val="sr-Latn-CS"/>
        </w:rPr>
        <w:t>.</w:t>
      </w:r>
    </w:p>
    <w:p w14:paraId="1B043EC6" w14:textId="0077878E" w:rsidR="00161B69" w:rsidRDefault="00161B69" w:rsidP="00161B69">
      <w:pPr>
        <w:pStyle w:val="BodyText"/>
        <w:ind w:left="990"/>
        <w:rPr>
          <w:lang w:val="sr-Latn-CS"/>
        </w:rPr>
      </w:pPr>
      <w:r>
        <w:rPr>
          <w:lang w:val="sr-Latn-CS"/>
        </w:rPr>
        <w:t>2.     Izbor podešavanja za partiju</w:t>
      </w:r>
      <w:r w:rsidRPr="00255A41">
        <w:rPr>
          <w:lang w:val="sr-Latn-CS"/>
        </w:rPr>
        <w:t>.</w:t>
      </w:r>
    </w:p>
    <w:p w14:paraId="0CE8FA50" w14:textId="6E9FC116" w:rsidR="00161B69" w:rsidRDefault="00161B69" w:rsidP="00161B69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  <w:tab/>
        <w:t xml:space="preserve">     3.     Ulazak u partiju.</w:t>
      </w:r>
    </w:p>
    <w:p w14:paraId="60D7945F" w14:textId="07E20EF3" w:rsidR="00161B69" w:rsidRDefault="00161B69" w:rsidP="00161B69">
      <w:pPr>
        <w:pStyle w:val="BodyText"/>
        <w:ind w:left="990"/>
        <w:rPr>
          <w:lang w:val="sr-Latn-CS"/>
        </w:rPr>
      </w:pPr>
      <w:r>
        <w:rPr>
          <w:lang w:val="sr-Latn-CS"/>
        </w:rPr>
        <w:t>4.     Tok same partije.</w:t>
      </w:r>
    </w:p>
    <w:p w14:paraId="3D20E96D" w14:textId="55923ABE" w:rsidR="007E0B43" w:rsidRDefault="00161B69" w:rsidP="00161B69">
      <w:pPr>
        <w:pStyle w:val="BodyText"/>
        <w:ind w:left="990"/>
        <w:rPr>
          <w:lang w:val="sr-Latn-CS"/>
        </w:rPr>
      </w:pPr>
      <w:r>
        <w:rPr>
          <w:lang w:val="sr-Latn-CS"/>
        </w:rPr>
        <w:lastRenderedPageBreak/>
        <w:t>5.     Završetak partije.</w:t>
      </w:r>
    </w:p>
    <w:p w14:paraId="65E47A11" w14:textId="48782A8B" w:rsidR="00161B69" w:rsidRPr="00161B69" w:rsidRDefault="00161B69" w:rsidP="00161B69">
      <w:pPr>
        <w:pStyle w:val="BodyText"/>
        <w:ind w:left="990"/>
        <w:rPr>
          <w:lang w:val="sr-Latn-CS"/>
        </w:rPr>
      </w:pPr>
      <w:r>
        <w:rPr>
          <w:lang w:val="sr-Latn-CS"/>
        </w:rPr>
        <w:t xml:space="preserve">6. </w:t>
      </w:r>
      <w:r w:rsidR="003F02A5">
        <w:rPr>
          <w:lang w:val="sr-Latn-CS"/>
        </w:rPr>
        <w:t xml:space="preserve">    </w:t>
      </w:r>
      <w:r>
        <w:rPr>
          <w:lang w:val="sr-Latn-CS"/>
        </w:rPr>
        <w:t>Update-ovanje baze podataka</w:t>
      </w:r>
    </w:p>
    <w:p w14:paraId="32A7CD0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A710B29" w14:textId="347385A1" w:rsidR="007E0B43" w:rsidRDefault="003F02A5" w:rsidP="00CF2AB8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CF2AB8" w:rsidRPr="00CF2AB8">
        <w:rPr>
          <w:lang w:val="sr-Latn-CS"/>
        </w:rPr>
        <w:t>.</w:t>
      </w:r>
    </w:p>
    <w:p w14:paraId="0DC615A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79E849B" w14:textId="15AB8CF1" w:rsidR="007E0B43" w:rsidRPr="00947EE5" w:rsidRDefault="003F02A5" w:rsidP="00947EE5">
      <w:pPr>
        <w:pStyle w:val="BodyText"/>
        <w:rPr>
          <w:lang w:val="sr-Latn-CS"/>
        </w:rPr>
      </w:pPr>
      <w:r>
        <w:rPr>
          <w:lang w:val="sr-Latn-CS"/>
        </w:rPr>
        <w:t>Update-ovanje leaderboard-a i statistike naloga</w:t>
      </w:r>
      <w:r w:rsidR="00CF2AB8" w:rsidRPr="00CF2AB8">
        <w:rPr>
          <w:lang w:val="sr-Latn-CS"/>
        </w:rPr>
        <w:t>.</w:t>
      </w:r>
    </w:p>
    <w:p w14:paraId="575200F5" w14:textId="5F27D539" w:rsidR="007E0B43" w:rsidRDefault="007E0B43" w:rsidP="007E0B43">
      <w:pPr>
        <w:pStyle w:val="BodyText"/>
        <w:rPr>
          <w:lang w:val="sr-Latn-CS"/>
        </w:rPr>
      </w:pPr>
    </w:p>
    <w:p w14:paraId="7FFB8EE4" w14:textId="313AB7B0" w:rsidR="00786068" w:rsidRPr="003372D3" w:rsidRDefault="003A0281" w:rsidP="007061AB">
      <w:pPr>
        <w:pStyle w:val="Heading2"/>
        <w:rPr>
          <w:lang w:val="sr-Latn-CS"/>
        </w:rPr>
      </w:pPr>
      <w:bookmarkStart w:id="19" w:name="_Toc68464784"/>
      <w:r>
        <w:rPr>
          <w:lang w:val="sr-Latn-CS"/>
        </w:rPr>
        <w:t>Play with friends</w:t>
      </w:r>
      <w:bookmarkEnd w:id="19"/>
    </w:p>
    <w:p w14:paraId="70A5C38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249FD50" w14:textId="668488D4" w:rsidR="009D5ECD" w:rsidRPr="009D5ECD" w:rsidRDefault="00AD2DFD" w:rsidP="009D5ECD">
      <w:pPr>
        <w:pStyle w:val="BodyText"/>
        <w:rPr>
          <w:lang w:val="sr-Latn-CS"/>
        </w:rPr>
      </w:pPr>
      <w:r>
        <w:rPr>
          <w:lang w:val="sr-Latn-CS"/>
        </w:rPr>
        <w:t>Igranje partije sa prijateljima</w:t>
      </w:r>
      <w:r w:rsidR="009D5ECD">
        <w:rPr>
          <w:lang w:val="sr-Latn-CS"/>
        </w:rPr>
        <w:t>.</w:t>
      </w:r>
    </w:p>
    <w:p w14:paraId="0B87AAA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EA97751" w14:textId="52EE6097" w:rsidR="007E0B43" w:rsidRDefault="00AD2DFD" w:rsidP="007E0B43">
      <w:pPr>
        <w:pStyle w:val="BodyText"/>
        <w:rPr>
          <w:lang w:val="sr-Latn-CS"/>
        </w:rPr>
      </w:pPr>
      <w:r>
        <w:rPr>
          <w:lang w:val="sr-Latn-CS"/>
        </w:rPr>
        <w:t>Standard korisnik</w:t>
      </w:r>
      <w:r w:rsidR="007E0B43">
        <w:rPr>
          <w:lang w:val="sr-Latn-CS"/>
        </w:rPr>
        <w:t>.</w:t>
      </w:r>
    </w:p>
    <w:p w14:paraId="76534B4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47C7999" w14:textId="073E83B0" w:rsidR="007E0B43" w:rsidRDefault="00AD2DFD" w:rsidP="007E0B43">
      <w:pPr>
        <w:pStyle w:val="BodyText"/>
        <w:rPr>
          <w:lang w:val="sr-Latn-CS"/>
        </w:rPr>
      </w:pPr>
      <w:r>
        <w:rPr>
          <w:lang w:val="sr-Latn-CS"/>
        </w:rPr>
        <w:t>Korisnik mora imati jednog ili više dodatih prijatelja</w:t>
      </w:r>
      <w:r w:rsidR="009D5ECD">
        <w:rPr>
          <w:lang w:val="sr-Latn-CS"/>
        </w:rPr>
        <w:t>.</w:t>
      </w:r>
    </w:p>
    <w:p w14:paraId="0D1F9255" w14:textId="77777777" w:rsidR="009D2B69" w:rsidRDefault="009D2B69" w:rsidP="009D2B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F3D76B0" w14:textId="77777777" w:rsidR="009D2B69" w:rsidRPr="00255A41" w:rsidRDefault="009D2B69" w:rsidP="009D2B69">
      <w:pPr>
        <w:pStyle w:val="BodyText"/>
        <w:numPr>
          <w:ilvl w:val="0"/>
          <w:numId w:val="22"/>
        </w:numPr>
        <w:rPr>
          <w:lang w:val="sr-Latn-CS"/>
        </w:rPr>
      </w:pPr>
      <w:r w:rsidRPr="00255A41">
        <w:rPr>
          <w:lang w:val="sr-Latn-CS"/>
        </w:rPr>
        <w:t xml:space="preserve">Izbor </w:t>
      </w:r>
      <w:r>
        <w:rPr>
          <w:lang w:val="sr-Latn-CS"/>
        </w:rPr>
        <w:t>mape za partiju</w:t>
      </w:r>
      <w:r w:rsidRPr="00255A41">
        <w:rPr>
          <w:lang w:val="sr-Latn-CS"/>
        </w:rPr>
        <w:t>.</w:t>
      </w:r>
    </w:p>
    <w:p w14:paraId="43FEED11" w14:textId="77777777" w:rsidR="009D2B69" w:rsidRDefault="009D2B69" w:rsidP="009D2B69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Izbor podešavanja za partiju</w:t>
      </w:r>
      <w:r w:rsidRPr="00255A41">
        <w:rPr>
          <w:lang w:val="sr-Latn-CS"/>
        </w:rPr>
        <w:t>.</w:t>
      </w:r>
    </w:p>
    <w:p w14:paraId="25D988AF" w14:textId="77777777" w:rsidR="009D2B69" w:rsidRDefault="009D2B69" w:rsidP="009D2B69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Ulazak u partiju.</w:t>
      </w:r>
    </w:p>
    <w:p w14:paraId="255D5D72" w14:textId="77777777" w:rsidR="009D2B69" w:rsidRDefault="009D2B69" w:rsidP="009D2B69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Tok same partije.</w:t>
      </w:r>
    </w:p>
    <w:p w14:paraId="09D696EA" w14:textId="77777777" w:rsidR="009D2B69" w:rsidRDefault="009D2B69" w:rsidP="009D2B69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Završetak partije.</w:t>
      </w:r>
    </w:p>
    <w:p w14:paraId="086840D7" w14:textId="77777777" w:rsidR="009D2B69" w:rsidRDefault="009D2B69" w:rsidP="009D2B69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Update-ovanje statistike.</w:t>
      </w:r>
    </w:p>
    <w:p w14:paraId="21BB620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CABAF1C" w14:textId="6966DED0" w:rsidR="007E0B43" w:rsidRPr="009F61E4" w:rsidRDefault="009D2B69" w:rsidP="001E5849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9F61E4" w:rsidRPr="009F61E4">
        <w:rPr>
          <w:lang w:val="sr-Latn-CS"/>
        </w:rPr>
        <w:t>.</w:t>
      </w:r>
    </w:p>
    <w:p w14:paraId="51698A7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707472F" w14:textId="7672F96B" w:rsidR="007E0B43" w:rsidRPr="00D2312E" w:rsidRDefault="00254DE0" w:rsidP="00D2312E">
      <w:pPr>
        <w:pStyle w:val="BodyText"/>
        <w:rPr>
          <w:lang w:val="sr-Latn-CS"/>
        </w:rPr>
      </w:pPr>
      <w:r>
        <w:rPr>
          <w:lang w:val="sr-Latn-CS"/>
        </w:rPr>
        <w:t>Update-ovanje statistike</w:t>
      </w:r>
      <w:r w:rsidR="009F61E4">
        <w:rPr>
          <w:lang w:val="sr-Latn-CS"/>
        </w:rPr>
        <w:t>.</w:t>
      </w:r>
    </w:p>
    <w:p w14:paraId="1D42D71A" w14:textId="265EF78C" w:rsidR="007E0B43" w:rsidRDefault="007E0B43" w:rsidP="009F61E4">
      <w:pPr>
        <w:pStyle w:val="BodyText"/>
        <w:rPr>
          <w:lang w:val="sr-Latn-CS"/>
        </w:rPr>
      </w:pPr>
    </w:p>
    <w:p w14:paraId="2842D20B" w14:textId="75666C0E" w:rsidR="00786068" w:rsidRPr="003372D3" w:rsidRDefault="00BB5B17" w:rsidP="00786068">
      <w:pPr>
        <w:pStyle w:val="Heading2"/>
        <w:rPr>
          <w:lang w:val="sr-Latn-CS"/>
        </w:rPr>
      </w:pPr>
      <w:bookmarkStart w:id="20" w:name="_Toc68464785"/>
      <w:r>
        <w:rPr>
          <w:lang w:val="sr-Latn-CS"/>
        </w:rPr>
        <w:t>Izbor mape</w:t>
      </w:r>
      <w:bookmarkEnd w:id="20"/>
    </w:p>
    <w:p w14:paraId="2680C26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4AF5538" w14:textId="31B33997" w:rsidR="007E0B43" w:rsidRDefault="00BB5B17" w:rsidP="00F31591">
      <w:pPr>
        <w:pStyle w:val="BodyText"/>
        <w:rPr>
          <w:lang w:val="sr-Latn-CS"/>
        </w:rPr>
      </w:pPr>
      <w:r>
        <w:rPr>
          <w:lang w:val="sr-Latn-CS"/>
        </w:rPr>
        <w:t>Biranje mape na kojoj će se partija odvijati</w:t>
      </w:r>
      <w:r w:rsidR="0079569D">
        <w:rPr>
          <w:lang w:val="sr-Latn-CS"/>
        </w:rPr>
        <w:t>.</w:t>
      </w:r>
    </w:p>
    <w:p w14:paraId="456510B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13F58B5" w14:textId="7A36CE3F" w:rsidR="007E0B43" w:rsidRDefault="00BB5B17" w:rsidP="007C4972">
      <w:pPr>
        <w:pStyle w:val="BodyText"/>
        <w:rPr>
          <w:lang w:val="sr-Latn-CS"/>
        </w:rPr>
      </w:pPr>
      <w:r>
        <w:rPr>
          <w:lang w:val="sr-Latn-CS"/>
        </w:rPr>
        <w:t>Standard korisnik, Guest korisnik</w:t>
      </w:r>
      <w:r w:rsidR="007C4972">
        <w:rPr>
          <w:lang w:val="sr-Latn-CS"/>
        </w:rPr>
        <w:t>.</w:t>
      </w:r>
    </w:p>
    <w:p w14:paraId="063AE6E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CB81863" w14:textId="23B82187" w:rsidR="007E0B43" w:rsidRDefault="00BB5B17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A55444">
        <w:rPr>
          <w:lang w:val="sr-Latn-CS"/>
        </w:rPr>
        <w:t>.</w:t>
      </w:r>
    </w:p>
    <w:p w14:paraId="5D8C4ED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AB9E692" w14:textId="10078F11" w:rsidR="007E0B43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</w:t>
      </w:r>
      <w:r w:rsidR="00BB5B17">
        <w:rPr>
          <w:lang w:val="sr-Latn-CS"/>
        </w:rPr>
        <w:t>bira mapu iz liste mapa</w:t>
      </w:r>
      <w:r>
        <w:rPr>
          <w:lang w:val="sr-Latn-CS"/>
        </w:rPr>
        <w:t>.</w:t>
      </w:r>
    </w:p>
    <w:p w14:paraId="0D083E45" w14:textId="6193284C" w:rsidR="00BB5B17" w:rsidRDefault="00BB5B17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lastRenderedPageBreak/>
        <w:t>Serveru se šalju informacije o izabranoj mapi.</w:t>
      </w:r>
    </w:p>
    <w:p w14:paraId="6A12E46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1D0E74E" w14:textId="44B48DFF" w:rsidR="007E0B43" w:rsidRPr="005B4961" w:rsidRDefault="00BB5B17" w:rsidP="007E0B43">
      <w:pPr>
        <w:pStyle w:val="BodyText"/>
        <w:rPr>
          <w:lang w:val="sr-Latn-CS"/>
        </w:rPr>
      </w:pPr>
      <w:proofErr w:type="spellStart"/>
      <w:r>
        <w:t>Nema</w:t>
      </w:r>
      <w:proofErr w:type="spellEnd"/>
      <w:r w:rsidR="005B4961">
        <w:rPr>
          <w:lang w:val="sr-Latn-CS"/>
        </w:rPr>
        <w:t>.</w:t>
      </w:r>
    </w:p>
    <w:p w14:paraId="76469BC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DD26E92" w14:textId="46239633" w:rsidR="007E0B43" w:rsidRDefault="00BB5B17" w:rsidP="007E0B43">
      <w:pPr>
        <w:pStyle w:val="BodyText"/>
        <w:rPr>
          <w:lang w:val="sr-Latn-CS"/>
        </w:rPr>
      </w:pPr>
      <w:r>
        <w:rPr>
          <w:lang w:val="sr-Latn-CS"/>
        </w:rPr>
        <w:t>Izabrana mapa za partiju</w:t>
      </w:r>
      <w:r w:rsidR="00D77D96">
        <w:rPr>
          <w:lang w:val="sr-Latn-CS"/>
        </w:rPr>
        <w:t>.</w:t>
      </w:r>
    </w:p>
    <w:p w14:paraId="5CE88BB6" w14:textId="55CE5204" w:rsidR="006C2F57" w:rsidRPr="003372D3" w:rsidRDefault="008A1C20" w:rsidP="006C2F57">
      <w:pPr>
        <w:pStyle w:val="Heading2"/>
        <w:rPr>
          <w:lang w:val="sr-Latn-CS"/>
        </w:rPr>
      </w:pPr>
      <w:bookmarkStart w:id="21" w:name="_Toc68464786"/>
      <w:r>
        <w:rPr>
          <w:lang w:val="sr-Latn-CS"/>
        </w:rPr>
        <w:t>Podešavanja partije</w:t>
      </w:r>
      <w:bookmarkEnd w:id="21"/>
    </w:p>
    <w:p w14:paraId="6044B98E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78F60C4" w14:textId="10BD0515" w:rsidR="006C2F57" w:rsidRDefault="008A1C20" w:rsidP="006C2F57">
      <w:pPr>
        <w:pStyle w:val="BodyText"/>
        <w:rPr>
          <w:lang w:val="sr-Latn-CS"/>
        </w:rPr>
      </w:pPr>
      <w:r>
        <w:rPr>
          <w:lang w:val="sr-Latn-CS"/>
        </w:rPr>
        <w:t>Korisnik bira podešavanja za partiju</w:t>
      </w:r>
      <w:r w:rsidR="006C2F57">
        <w:rPr>
          <w:lang w:val="sr-Latn-CS"/>
        </w:rPr>
        <w:t>.</w:t>
      </w:r>
    </w:p>
    <w:p w14:paraId="6280136C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675F65E" w14:textId="148E4FDB" w:rsidR="006C2F57" w:rsidRDefault="008A1C20" w:rsidP="006C2F57">
      <w:pPr>
        <w:pStyle w:val="BodyText"/>
        <w:rPr>
          <w:lang w:val="sr-Latn-CS"/>
        </w:rPr>
      </w:pPr>
      <w:r>
        <w:rPr>
          <w:lang w:val="sr-Latn-CS"/>
        </w:rPr>
        <w:t>Standard korisnik, Guest korisnik</w:t>
      </w:r>
      <w:r w:rsidR="006C2F57">
        <w:rPr>
          <w:lang w:val="sr-Latn-CS"/>
        </w:rPr>
        <w:t>.</w:t>
      </w:r>
    </w:p>
    <w:p w14:paraId="56794FB6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6F3D19C" w14:textId="051E540E" w:rsidR="006C2F57" w:rsidRDefault="008A1C20" w:rsidP="006C2F57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6C2F57">
        <w:rPr>
          <w:lang w:val="sr-Latn-CS"/>
        </w:rPr>
        <w:t>.</w:t>
      </w:r>
    </w:p>
    <w:p w14:paraId="52BD1501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ADB9E35" w14:textId="580C23D1"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bira opcij</w:t>
      </w:r>
      <w:r w:rsidR="008A1C20">
        <w:rPr>
          <w:lang w:val="sr-Latn-CS"/>
        </w:rPr>
        <w:t>e</w:t>
      </w:r>
      <w:r>
        <w:rPr>
          <w:lang w:val="sr-Latn-CS"/>
        </w:rPr>
        <w:t xml:space="preserve"> za </w:t>
      </w:r>
      <w:r w:rsidR="008A1C20">
        <w:rPr>
          <w:lang w:val="sr-Latn-CS"/>
        </w:rPr>
        <w:t>podešavanje partije</w:t>
      </w:r>
      <w:r>
        <w:rPr>
          <w:lang w:val="sr-Latn-CS"/>
        </w:rPr>
        <w:t>.</w:t>
      </w:r>
    </w:p>
    <w:p w14:paraId="64C6DB1F" w14:textId="7E8A401F" w:rsidR="008A1C20" w:rsidRDefault="008A1C20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Odabrana podešavanja se šalju serveru.</w:t>
      </w:r>
    </w:p>
    <w:p w14:paraId="28406DC0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ABF1E37" w14:textId="77777777" w:rsidR="006C2F57" w:rsidRPr="005B4961" w:rsidRDefault="004526F1" w:rsidP="006C2F57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14:paraId="20F6F80D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D96DCEB" w14:textId="467B5BED" w:rsidR="006C2F57" w:rsidRDefault="008A1C20" w:rsidP="004526F1">
      <w:pPr>
        <w:pStyle w:val="BodyText"/>
        <w:rPr>
          <w:lang w:val="sr-Latn-CS"/>
        </w:rPr>
      </w:pPr>
      <w:r>
        <w:rPr>
          <w:lang w:val="sr-Latn-CS"/>
        </w:rPr>
        <w:t>Izabrana su podešavanja partije</w:t>
      </w:r>
      <w:r w:rsidR="006C2F57">
        <w:rPr>
          <w:lang w:val="sr-Latn-CS"/>
        </w:rPr>
        <w:t>.</w:t>
      </w:r>
    </w:p>
    <w:p w14:paraId="5FA6072D" w14:textId="309C2CB0" w:rsidR="00786068" w:rsidRPr="003372D3" w:rsidRDefault="00AF18BD" w:rsidP="00786068">
      <w:pPr>
        <w:pStyle w:val="Heading2"/>
        <w:rPr>
          <w:lang w:val="sr-Latn-CS"/>
        </w:rPr>
      </w:pPr>
      <w:bookmarkStart w:id="22" w:name="_Toc68464787"/>
      <w:r>
        <w:rPr>
          <w:lang w:val="sr-Latn-CS"/>
        </w:rPr>
        <w:t>Ulaz u partiju</w:t>
      </w:r>
      <w:bookmarkEnd w:id="22"/>
    </w:p>
    <w:p w14:paraId="7F6E2116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EF83DBB" w14:textId="0DE324F9" w:rsidR="007E0B43" w:rsidRDefault="00AF18BD" w:rsidP="005C333A">
      <w:pPr>
        <w:pStyle w:val="BodyText"/>
        <w:rPr>
          <w:lang w:val="sr-Latn-CS"/>
        </w:rPr>
      </w:pPr>
      <w:r>
        <w:rPr>
          <w:lang w:val="sr-Latn-CS"/>
        </w:rPr>
        <w:t>Svi učesnici partije imaju 10 sekundi da potvrde svoje prisustvo u istoj</w:t>
      </w:r>
      <w:r w:rsidR="005C333A">
        <w:rPr>
          <w:lang w:val="sr-Latn-CS"/>
        </w:rPr>
        <w:t>.</w:t>
      </w:r>
    </w:p>
    <w:p w14:paraId="546508C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30E659A" w14:textId="6D01E0D1" w:rsidR="007E0B43" w:rsidRDefault="00AF18BD" w:rsidP="007C4972">
      <w:pPr>
        <w:pStyle w:val="BodyText"/>
        <w:rPr>
          <w:lang w:val="sr-Latn-CS"/>
        </w:rPr>
      </w:pPr>
      <w:r>
        <w:rPr>
          <w:lang w:val="sr-Latn-CS"/>
        </w:rPr>
        <w:t>Standard korisnik, Guest korisnik</w:t>
      </w:r>
      <w:r w:rsidR="007E0B43">
        <w:rPr>
          <w:lang w:val="sr-Latn-CS"/>
        </w:rPr>
        <w:t>.</w:t>
      </w:r>
    </w:p>
    <w:p w14:paraId="1A5C9E5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E331777" w14:textId="68F0404C" w:rsidR="007E0B43" w:rsidRDefault="00AF18BD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082A7C">
        <w:rPr>
          <w:lang w:val="sr-Latn-CS"/>
        </w:rPr>
        <w:t>.</w:t>
      </w:r>
    </w:p>
    <w:p w14:paraId="3918225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DEA7C62" w14:textId="5B7F93BF" w:rsidR="00A87065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</w:t>
      </w:r>
      <w:r w:rsidR="00AF18BD">
        <w:rPr>
          <w:lang w:val="sr-Latn-CS"/>
        </w:rPr>
        <w:t>potvrdjuje svoje prisustvo</w:t>
      </w:r>
      <w:r w:rsidRPr="009D5ECD">
        <w:rPr>
          <w:lang w:val="sr-Latn-CS"/>
        </w:rPr>
        <w:t>.</w:t>
      </w:r>
    </w:p>
    <w:p w14:paraId="4853F56E" w14:textId="4D0D8426" w:rsidR="00AF18BD" w:rsidRPr="009D5ECD" w:rsidRDefault="00AF18BD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Serveru se šalje potvrda da je korisnik prisutan.</w:t>
      </w:r>
    </w:p>
    <w:p w14:paraId="04F1F37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115AE36" w14:textId="280EC63F" w:rsidR="007E0B43" w:rsidRDefault="00847473" w:rsidP="007E0B43">
      <w:pPr>
        <w:pStyle w:val="BodyText"/>
        <w:rPr>
          <w:lang w:val="sr-Latn-CS"/>
        </w:rPr>
      </w:pPr>
      <w:r>
        <w:rPr>
          <w:lang w:val="sr-Latn-CS"/>
        </w:rPr>
        <w:t>Korisnik nije potvrdio svoje prisustvo u partiji, tada se partija nastavlja bez njega (Ukoliko su ostala dva igrača u partiji, partija se poništava).</w:t>
      </w:r>
    </w:p>
    <w:p w14:paraId="47C93E3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E655DDD" w14:textId="7AF16158" w:rsidR="007E0B43" w:rsidRDefault="00847473" w:rsidP="007E0B43">
      <w:pPr>
        <w:pStyle w:val="BodyText"/>
        <w:rPr>
          <w:lang w:val="sr-Latn-CS"/>
        </w:rPr>
      </w:pPr>
      <w:r>
        <w:rPr>
          <w:lang w:val="sr-Latn-CS"/>
        </w:rPr>
        <w:t>Ukoliko je korisnik potvrdio prisustvo on ulazi u partiju</w:t>
      </w:r>
      <w:r w:rsidR="00082A7C">
        <w:rPr>
          <w:lang w:val="sr-Latn-CS"/>
        </w:rPr>
        <w:t>.</w:t>
      </w:r>
    </w:p>
    <w:p w14:paraId="61CEA77F" w14:textId="249AD864" w:rsidR="00786068" w:rsidRPr="003372D3" w:rsidRDefault="00A33F08" w:rsidP="00786068">
      <w:pPr>
        <w:pStyle w:val="Heading2"/>
        <w:rPr>
          <w:lang w:val="sr-Latn-CS"/>
        </w:rPr>
      </w:pPr>
      <w:bookmarkStart w:id="23" w:name="_Toc68464788"/>
      <w:r>
        <w:rPr>
          <w:lang w:val="sr-Latn-CS"/>
        </w:rPr>
        <w:lastRenderedPageBreak/>
        <w:t>Tok partije</w:t>
      </w:r>
      <w:bookmarkEnd w:id="23"/>
    </w:p>
    <w:p w14:paraId="4FFCA68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A8D5865" w14:textId="44D9E9F7" w:rsidR="007E0B43" w:rsidRDefault="00A33F08" w:rsidP="007E0B43">
      <w:pPr>
        <w:pStyle w:val="BodyText"/>
        <w:rPr>
          <w:lang w:val="sr-Latn-CS"/>
        </w:rPr>
      </w:pPr>
      <w:r>
        <w:rPr>
          <w:lang w:val="sr-Latn-CS"/>
        </w:rPr>
        <w:t>Trajanje same partije</w:t>
      </w:r>
      <w:r w:rsidR="00080F92">
        <w:rPr>
          <w:lang w:val="sr-Latn-CS"/>
        </w:rPr>
        <w:t>.</w:t>
      </w:r>
    </w:p>
    <w:p w14:paraId="0B84DBE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2F421A1" w14:textId="1EBED14D" w:rsidR="007E0B43" w:rsidRDefault="00A33F08" w:rsidP="007C4972">
      <w:pPr>
        <w:pStyle w:val="BodyText"/>
        <w:rPr>
          <w:lang w:val="sr-Latn-CS"/>
        </w:rPr>
      </w:pPr>
      <w:r>
        <w:rPr>
          <w:lang w:val="sr-Latn-CS"/>
        </w:rPr>
        <w:t>Standard korisnik, Guest korisnik</w:t>
      </w:r>
      <w:r w:rsidR="007E0B43">
        <w:rPr>
          <w:lang w:val="sr-Latn-CS"/>
        </w:rPr>
        <w:t>.</w:t>
      </w:r>
    </w:p>
    <w:p w14:paraId="6ABADDA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DD52F8D" w14:textId="3450128A" w:rsidR="007E0B43" w:rsidRDefault="00A33F08" w:rsidP="007E0B43">
      <w:pPr>
        <w:pStyle w:val="BodyText"/>
        <w:rPr>
          <w:lang w:val="sr-Latn-CS"/>
        </w:rPr>
      </w:pPr>
      <w:r>
        <w:rPr>
          <w:lang w:val="sr-Latn-CS"/>
        </w:rPr>
        <w:t>Potvrdjeno prisustvo</w:t>
      </w:r>
      <w:r w:rsidR="00080F92">
        <w:rPr>
          <w:lang w:val="sr-Latn-CS"/>
        </w:rPr>
        <w:t>.</w:t>
      </w:r>
    </w:p>
    <w:p w14:paraId="168DF85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F7CB2FD" w14:textId="651BF869" w:rsidR="007E0B43" w:rsidRDefault="00FA6849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Raspodela teritorija na mapi i dodeljivanje zadataka svakom igraču</w:t>
      </w:r>
      <w:r w:rsidR="00080F92">
        <w:rPr>
          <w:lang w:val="sr-Latn-CS"/>
        </w:rPr>
        <w:t>.</w:t>
      </w:r>
    </w:p>
    <w:p w14:paraId="4DEB7325" w14:textId="3F6E6450" w:rsidR="00080F92" w:rsidRDefault="00FA6849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čeka svoj red na potez</w:t>
      </w:r>
      <w:r w:rsidR="00080F92">
        <w:rPr>
          <w:lang w:val="sr-Latn-CS"/>
        </w:rPr>
        <w:t>.</w:t>
      </w:r>
    </w:p>
    <w:p w14:paraId="5CAD271C" w14:textId="5DB0B9F3" w:rsidR="00080F92" w:rsidRDefault="00FA6849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je na potezu</w:t>
      </w:r>
      <w:r w:rsidR="00080F92">
        <w:rPr>
          <w:lang w:val="sr-Latn-CS"/>
        </w:rPr>
        <w:t>.</w:t>
      </w:r>
    </w:p>
    <w:p w14:paraId="79C240C0" w14:textId="579A47FE" w:rsidR="00080F92" w:rsidRDefault="00FA6849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Draft faza (Objašnjena u prethodnim dokumentima)</w:t>
      </w:r>
      <w:r w:rsidR="00080F92">
        <w:rPr>
          <w:lang w:val="sr-Latn-CS"/>
        </w:rPr>
        <w:t>.</w:t>
      </w:r>
    </w:p>
    <w:p w14:paraId="2C3AEEF3" w14:textId="19BDED8B" w:rsidR="00080F92" w:rsidRDefault="00FA6849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Attack faza (Objašnjena u prethodim dokumentima)</w:t>
      </w:r>
      <w:r w:rsidR="00080F92">
        <w:rPr>
          <w:lang w:val="sr-Latn-CS"/>
        </w:rPr>
        <w:t>.</w:t>
      </w:r>
    </w:p>
    <w:p w14:paraId="6BEDBB03" w14:textId="6C8B8BAC" w:rsidR="00080F92" w:rsidRPr="009D5ECD" w:rsidRDefault="00FA6849" w:rsidP="00562041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Fortify faza (Objašnjena u prethodnim dokumentima)</w:t>
      </w:r>
      <w:r w:rsidR="00080F92" w:rsidRPr="009D5ECD">
        <w:rPr>
          <w:lang w:val="sr-Latn-CS"/>
        </w:rPr>
        <w:t>.</w:t>
      </w:r>
    </w:p>
    <w:p w14:paraId="1A2C6105" w14:textId="07864830" w:rsidR="00080F92" w:rsidRPr="009D5ECD" w:rsidRDefault="00FA6849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završava potez</w:t>
      </w:r>
      <w:r w:rsidR="00080F92" w:rsidRPr="009D5ECD">
        <w:rPr>
          <w:lang w:val="sr-Latn-CS"/>
        </w:rPr>
        <w:t>.</w:t>
      </w:r>
    </w:p>
    <w:p w14:paraId="3392CB44" w14:textId="4F16DA02" w:rsidR="00080F92" w:rsidRDefault="00FA6849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Koraci od 2. do 7. se ponavljaju sve dok neki od igrača nije ispunio svoj zadatak</w:t>
      </w:r>
      <w:r w:rsidR="00080F92" w:rsidRPr="009D5ECD">
        <w:rPr>
          <w:lang w:val="sr-Latn-CS"/>
        </w:rPr>
        <w:t>.</w:t>
      </w:r>
    </w:p>
    <w:p w14:paraId="218CD05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2223F67" w14:textId="6103E29B" w:rsidR="007E0B43" w:rsidRPr="00562041" w:rsidRDefault="00541B14" w:rsidP="006D2FE2">
      <w:pPr>
        <w:pStyle w:val="BodyText"/>
        <w:rPr>
          <w:lang w:val="sr-Latn-CS"/>
        </w:rPr>
      </w:pPr>
      <w:proofErr w:type="spellStart"/>
      <w:r>
        <w:t>Neki</w:t>
      </w:r>
      <w:proofErr w:type="spellEnd"/>
      <w:r>
        <w:t xml:space="preserve"> od </w:t>
      </w:r>
      <w:proofErr w:type="spellStart"/>
      <w:r>
        <w:t>korisnika</w:t>
      </w:r>
      <w:proofErr w:type="spellEnd"/>
      <w:r>
        <w:t xml:space="preserve"> je </w:t>
      </w:r>
      <w:proofErr w:type="spellStart"/>
      <w:r>
        <w:t>izašao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partije</w:t>
      </w:r>
      <w:proofErr w:type="spellEnd"/>
      <w:r w:rsidR="00562041">
        <w:rPr>
          <w:lang w:val="sr-Latn-CS"/>
        </w:rPr>
        <w:t>.</w:t>
      </w:r>
    </w:p>
    <w:p w14:paraId="66E70E0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91345C4" w14:textId="50F5C564" w:rsidR="007E0B43" w:rsidRDefault="00541B14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562041">
        <w:rPr>
          <w:lang w:val="sr-Latn-CS"/>
        </w:rPr>
        <w:t>.</w:t>
      </w:r>
    </w:p>
    <w:p w14:paraId="036854C3" w14:textId="42C99B03" w:rsidR="00786068" w:rsidRPr="003372D3" w:rsidRDefault="00B258E1" w:rsidP="00786068">
      <w:pPr>
        <w:pStyle w:val="Heading2"/>
        <w:rPr>
          <w:lang w:val="sr-Latn-CS"/>
        </w:rPr>
      </w:pPr>
      <w:bookmarkStart w:id="24" w:name="_Toc68464789"/>
      <w:r>
        <w:rPr>
          <w:lang w:val="sr-Latn-CS"/>
        </w:rPr>
        <w:t>Završetak partije</w:t>
      </w:r>
      <w:bookmarkEnd w:id="24"/>
    </w:p>
    <w:p w14:paraId="5488672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FEAF4E1" w14:textId="459D9590" w:rsidR="007E0B43" w:rsidRDefault="00B258E1" w:rsidP="007E0B43">
      <w:pPr>
        <w:pStyle w:val="BodyText"/>
        <w:rPr>
          <w:lang w:val="sr-Latn-CS"/>
        </w:rPr>
      </w:pPr>
      <w:r>
        <w:rPr>
          <w:lang w:val="sr-Latn-CS"/>
        </w:rPr>
        <w:t>Partija se završava kada neki od igrača ispuni svoj zadatak</w:t>
      </w:r>
      <w:r w:rsidR="00D14007">
        <w:rPr>
          <w:lang w:val="sr-Latn-CS"/>
        </w:rPr>
        <w:t>.</w:t>
      </w:r>
    </w:p>
    <w:p w14:paraId="43C112D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0FB7C71" w14:textId="163A81AA" w:rsidR="007E0B43" w:rsidRDefault="00B258E1" w:rsidP="007C4972">
      <w:pPr>
        <w:pStyle w:val="BodyText"/>
        <w:rPr>
          <w:lang w:val="sr-Latn-CS"/>
        </w:rPr>
      </w:pPr>
      <w:r>
        <w:rPr>
          <w:lang w:val="sr-Latn-CS"/>
        </w:rPr>
        <w:t>Standard korisnik, Guest korisnik</w:t>
      </w:r>
      <w:r w:rsidR="007E0B43">
        <w:rPr>
          <w:lang w:val="sr-Latn-CS"/>
        </w:rPr>
        <w:t>.</w:t>
      </w:r>
    </w:p>
    <w:p w14:paraId="2AE1F4D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9798968" w14:textId="0E925329" w:rsidR="007E0B43" w:rsidRDefault="00B258E1" w:rsidP="007E0B43">
      <w:pPr>
        <w:pStyle w:val="BodyText"/>
        <w:rPr>
          <w:lang w:val="sr-Latn-CS"/>
        </w:rPr>
      </w:pPr>
      <w:r>
        <w:rPr>
          <w:lang w:val="sr-Latn-CS"/>
        </w:rPr>
        <w:t>Ispunjen zadatak</w:t>
      </w:r>
      <w:r w:rsidR="0090327F">
        <w:rPr>
          <w:lang w:val="sr-Latn-CS"/>
        </w:rPr>
        <w:t>.</w:t>
      </w:r>
    </w:p>
    <w:p w14:paraId="06993D5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FD1FA6F" w14:textId="0DB6F7A6" w:rsidR="007E0B43" w:rsidRDefault="00437217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ispunio svoj zadatak</w:t>
      </w:r>
      <w:r w:rsidR="005E1391">
        <w:rPr>
          <w:lang w:val="sr-Latn-CS"/>
        </w:rPr>
        <w:t>.</w:t>
      </w:r>
    </w:p>
    <w:p w14:paraId="3F474EEE" w14:textId="069B82D4" w:rsidR="00437217" w:rsidRDefault="00437217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Update-ovanje baze podataka.</w:t>
      </w:r>
    </w:p>
    <w:p w14:paraId="63A2345D" w14:textId="77777777" w:rsidR="007E0B43" w:rsidRPr="007E0B43" w:rsidRDefault="007E0B43" w:rsidP="00437217">
      <w:pPr>
        <w:pStyle w:val="BodyText"/>
        <w:keepNext/>
        <w:ind w:left="0" w:firstLine="72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0BFBEEE" w14:textId="5850E824" w:rsidR="007E0B43" w:rsidRDefault="0039316B" w:rsidP="007E0B43">
      <w:pPr>
        <w:pStyle w:val="BodyText"/>
        <w:rPr>
          <w:lang w:val="sr-Latn-CS"/>
        </w:rPr>
      </w:pPr>
      <w:r>
        <w:rPr>
          <w:lang w:val="sr-Latn-CS"/>
        </w:rPr>
        <w:t>Partija prekinuta iz nekog razloga pre ispunjenja nečijeg zadatka.</w:t>
      </w:r>
    </w:p>
    <w:p w14:paraId="370CA6E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B6C8C3D" w14:textId="2297660F" w:rsidR="007E0B43" w:rsidRDefault="0039316B" w:rsidP="005E1391">
      <w:pPr>
        <w:pStyle w:val="BodyText"/>
        <w:rPr>
          <w:lang w:val="sr-Latn-CS"/>
        </w:rPr>
      </w:pPr>
      <w:r>
        <w:rPr>
          <w:lang w:val="sr-Latn-CS"/>
        </w:rPr>
        <w:t>Update-ovana baza podataka</w:t>
      </w:r>
      <w:r w:rsidR="0090327F">
        <w:rPr>
          <w:lang w:val="sr-Latn-CS"/>
        </w:rPr>
        <w:t>.</w:t>
      </w:r>
    </w:p>
    <w:p w14:paraId="0E4CFE91" w14:textId="20CC8EC0" w:rsidR="00786068" w:rsidRPr="003372D3" w:rsidRDefault="00311E86" w:rsidP="00786068">
      <w:pPr>
        <w:pStyle w:val="Heading2"/>
        <w:rPr>
          <w:lang w:val="sr-Latn-CS"/>
        </w:rPr>
      </w:pPr>
      <w:bookmarkStart w:id="25" w:name="_Toc68464790"/>
      <w:r>
        <w:rPr>
          <w:lang w:val="sr-Latn-CS"/>
        </w:rPr>
        <w:lastRenderedPageBreak/>
        <w:t>Podešavanja Gameplay-a</w:t>
      </w:r>
      <w:bookmarkEnd w:id="25"/>
    </w:p>
    <w:p w14:paraId="3ACEC4A3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95A7164" w14:textId="4DC493FE" w:rsidR="00225B05" w:rsidRDefault="00311E86" w:rsidP="00225B05">
      <w:pPr>
        <w:pStyle w:val="BodyText"/>
        <w:rPr>
          <w:lang w:val="sr-Latn-CS"/>
        </w:rPr>
      </w:pPr>
      <w:r>
        <w:rPr>
          <w:lang w:val="sr-Latn-CS"/>
        </w:rPr>
        <w:t>Korisnik izmenjuje preferirana podešavanja igre</w:t>
      </w:r>
    </w:p>
    <w:p w14:paraId="0DBCCA72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EAF24F9" w14:textId="7174D29B" w:rsidR="00225B05" w:rsidRDefault="00311E86" w:rsidP="00225B05">
      <w:pPr>
        <w:pStyle w:val="BodyText"/>
        <w:rPr>
          <w:lang w:val="sr-Latn-CS"/>
        </w:rPr>
      </w:pPr>
      <w:r>
        <w:rPr>
          <w:lang w:val="sr-Latn-CS"/>
        </w:rPr>
        <w:t>Standard korisnik, Guest korisnik</w:t>
      </w:r>
    </w:p>
    <w:p w14:paraId="402A28B8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C68E087" w14:textId="2F6D99F7" w:rsidR="00225B05" w:rsidRDefault="00311E86" w:rsidP="00225B0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E7A7209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1186C51" w14:textId="5126401B" w:rsidR="00225B05" w:rsidRDefault="00225B05" w:rsidP="00311E86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</w:t>
      </w:r>
      <w:r w:rsidR="00311E86">
        <w:rPr>
          <w:lang w:val="sr-Latn-CS"/>
        </w:rPr>
        <w:t>nik iz Settings panela pristupa kartici za Gameplay podešavanja</w:t>
      </w:r>
    </w:p>
    <w:p w14:paraId="43761F21" w14:textId="6B4D1875" w:rsidR="00311E86" w:rsidRDefault="00311E86" w:rsidP="00311E86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menja podešavanja koja želi (potvrda akcija u igri, preferirana boja avatara...)</w:t>
      </w:r>
    </w:p>
    <w:p w14:paraId="07B02403" w14:textId="26C14F3D" w:rsidR="00311E86" w:rsidRPr="00311E86" w:rsidRDefault="00311E86" w:rsidP="00311E86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Potvrđuje se promena i zatvara kartica</w:t>
      </w:r>
    </w:p>
    <w:p w14:paraId="010040C3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01C12A72" w14:textId="77777777"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6A861454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4C6D9B4" w14:textId="6B743C4D" w:rsidR="00225B05" w:rsidRDefault="00311E86" w:rsidP="00473B3E">
      <w:pPr>
        <w:pStyle w:val="BodyText"/>
        <w:rPr>
          <w:lang w:val="sr-Latn-CS"/>
        </w:rPr>
      </w:pPr>
      <w:r>
        <w:rPr>
          <w:lang w:val="sr-Latn-CS"/>
        </w:rPr>
        <w:t>Podešavanja su promenjena i aktivna od sledeće partije</w:t>
      </w:r>
    </w:p>
    <w:p w14:paraId="4B9AB14C" w14:textId="2502BAA8" w:rsidR="00786068" w:rsidRPr="003372D3" w:rsidRDefault="00311E86" w:rsidP="00AB730D">
      <w:pPr>
        <w:pStyle w:val="Heading2"/>
        <w:rPr>
          <w:lang w:val="sr-Latn-CS"/>
        </w:rPr>
      </w:pPr>
      <w:bookmarkStart w:id="26" w:name="_Toc68464791"/>
      <w:r>
        <w:rPr>
          <w:lang w:val="sr-Latn-CS"/>
        </w:rPr>
        <w:t>Podešavanja zvuka</w:t>
      </w:r>
      <w:bookmarkEnd w:id="26"/>
    </w:p>
    <w:p w14:paraId="08908176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5BEA1B0" w14:textId="281EE32E" w:rsidR="00311E86" w:rsidRDefault="00311E86" w:rsidP="00311E86">
      <w:pPr>
        <w:pStyle w:val="BodyText"/>
        <w:rPr>
          <w:lang w:val="sr-Latn-CS"/>
        </w:rPr>
      </w:pPr>
      <w:r>
        <w:rPr>
          <w:lang w:val="sr-Latn-CS"/>
        </w:rPr>
        <w:t>Korisnik menja preferirana podešavanja zvuka</w:t>
      </w:r>
    </w:p>
    <w:p w14:paraId="1F53854A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75116D1" w14:textId="77777777" w:rsidR="00311E86" w:rsidRDefault="00311E86" w:rsidP="00311E86">
      <w:pPr>
        <w:pStyle w:val="BodyText"/>
        <w:rPr>
          <w:lang w:val="sr-Latn-CS"/>
        </w:rPr>
      </w:pPr>
      <w:r>
        <w:rPr>
          <w:lang w:val="sr-Latn-CS"/>
        </w:rPr>
        <w:t>Standard korisnik, Guest korisnik</w:t>
      </w:r>
    </w:p>
    <w:p w14:paraId="7A84A74D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E1338B2" w14:textId="122A8151" w:rsidR="00705464" w:rsidRDefault="00311E86" w:rsidP="0070546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272EB17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E180370" w14:textId="5554F38D" w:rsidR="00311E86" w:rsidRDefault="00311E86" w:rsidP="00311E86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iz Settings panela pristupa kartici za Sound podešavanja</w:t>
      </w:r>
    </w:p>
    <w:p w14:paraId="2AD55997" w14:textId="00945383" w:rsidR="00705464" w:rsidRDefault="00311E86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podešava nivoe zvuka i muzike ili ih gasi u potpunosti.</w:t>
      </w:r>
    </w:p>
    <w:p w14:paraId="55DAC188" w14:textId="274A9147" w:rsidR="00705464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2B425E9" w14:textId="2BB43E14" w:rsidR="00311E86" w:rsidRPr="00311E86" w:rsidRDefault="00311E86" w:rsidP="002C12A7">
      <w:pPr>
        <w:pStyle w:val="BodyText"/>
        <w:keepNext/>
        <w:rPr>
          <w:lang w:val="sr-Latn-CS"/>
        </w:rPr>
      </w:pPr>
      <w:r>
        <w:rPr>
          <w:lang w:val="sr-Latn-CS"/>
        </w:rPr>
        <w:t>Nema.</w:t>
      </w:r>
    </w:p>
    <w:p w14:paraId="4FC9DC4C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CBE5FB4" w14:textId="1453E866" w:rsidR="00311E86" w:rsidRDefault="00311E86" w:rsidP="00311E86">
      <w:pPr>
        <w:pStyle w:val="BodyText"/>
        <w:rPr>
          <w:lang w:val="sr-Latn-CS"/>
        </w:rPr>
      </w:pPr>
      <w:r>
        <w:rPr>
          <w:lang w:val="sr-Latn-CS"/>
        </w:rPr>
        <w:t>Podešavanja su promenjena i aktivna momentalno.</w:t>
      </w:r>
    </w:p>
    <w:p w14:paraId="5C097C47" w14:textId="225C452A" w:rsidR="00786068" w:rsidRPr="003372D3" w:rsidRDefault="00311E86" w:rsidP="00CA5E5F">
      <w:pPr>
        <w:pStyle w:val="Heading2"/>
        <w:rPr>
          <w:lang w:val="sr-Latn-CS"/>
        </w:rPr>
      </w:pPr>
      <w:bookmarkStart w:id="27" w:name="_Toc68464792"/>
      <w:r>
        <w:rPr>
          <w:lang w:val="sr-Latn-CS"/>
        </w:rPr>
        <w:t>Help &amp; support</w:t>
      </w:r>
      <w:bookmarkEnd w:id="27"/>
    </w:p>
    <w:p w14:paraId="72F18F7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81A1370" w14:textId="2B7205C4" w:rsidR="007E0B43" w:rsidRDefault="00311E86" w:rsidP="007E0B43">
      <w:pPr>
        <w:pStyle w:val="BodyText"/>
        <w:rPr>
          <w:lang w:val="sr-Latn-CS"/>
        </w:rPr>
      </w:pPr>
      <w:r>
        <w:rPr>
          <w:lang w:val="sr-Latn-CS"/>
        </w:rPr>
        <w:t>Korisniku se pruža potrebna pomoć u vezi sa aplikacijom</w:t>
      </w:r>
    </w:p>
    <w:p w14:paraId="5B687A8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0A255BB" w14:textId="77777777" w:rsidR="00311E86" w:rsidRDefault="00311E86" w:rsidP="00311E86">
      <w:pPr>
        <w:pStyle w:val="BodyText"/>
        <w:rPr>
          <w:lang w:val="sr-Latn-CS"/>
        </w:rPr>
      </w:pPr>
      <w:r>
        <w:rPr>
          <w:lang w:val="sr-Latn-CS"/>
        </w:rPr>
        <w:t>Standard korisnik, Guest korisnik</w:t>
      </w:r>
    </w:p>
    <w:p w14:paraId="602778B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654FBAAE" w14:textId="64B394B5" w:rsidR="007E0B43" w:rsidRDefault="00311E8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EB9A51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30025B2" w14:textId="39100BB2" w:rsidR="00311E86" w:rsidRDefault="00311E86" w:rsidP="00311E86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pristupa kartici za Pomoć i podršku</w:t>
      </w:r>
    </w:p>
    <w:p w14:paraId="39AE97B0" w14:textId="12FC9B04" w:rsidR="00234684" w:rsidRDefault="00311E86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U kartici nalazi odgovore na često postavljana pitanja.</w:t>
      </w:r>
    </w:p>
    <w:p w14:paraId="7FD39110" w14:textId="2641D115" w:rsidR="00311E86" w:rsidRDefault="00311E86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Ukoliko ne nađe odgovarajuć</w:t>
      </w:r>
      <w:r w:rsidR="00F076B7">
        <w:rPr>
          <w:lang w:val="sr-Latn-CS"/>
        </w:rPr>
        <w:t>e rešenje problema piše poruku razvojnom timu za pomoć.</w:t>
      </w:r>
    </w:p>
    <w:p w14:paraId="79FE0A3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1DA9A34" w14:textId="7B498B89" w:rsidR="007E0B43" w:rsidRPr="00EE56F0" w:rsidRDefault="00F076B7" w:rsidP="007E0B43">
      <w:pPr>
        <w:pStyle w:val="BodyText"/>
      </w:pPr>
      <w:proofErr w:type="spellStart"/>
      <w:r>
        <w:t>Nema</w:t>
      </w:r>
      <w:proofErr w:type="spellEnd"/>
      <w:r>
        <w:t>.</w:t>
      </w:r>
    </w:p>
    <w:p w14:paraId="5A5A759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B5ECEC4" w14:textId="7A9F0C58" w:rsidR="007E0B43" w:rsidRDefault="00F076B7" w:rsidP="007E0B43">
      <w:pPr>
        <w:pStyle w:val="BodyText"/>
        <w:rPr>
          <w:lang w:val="sr-Latn-CS"/>
        </w:rPr>
      </w:pPr>
      <w:r>
        <w:rPr>
          <w:lang w:val="sr-Latn-CS"/>
        </w:rPr>
        <w:t>Korisniku je pružana pomoć i dobio je uputstvo za rešavanje svog problema.</w:t>
      </w:r>
    </w:p>
    <w:p w14:paraId="5F2F2106" w14:textId="77777777" w:rsidR="006E5E1D" w:rsidRDefault="006E5E1D" w:rsidP="006E5E1D">
      <w:pPr>
        <w:pStyle w:val="Heading1"/>
        <w:rPr>
          <w:lang w:val="sr-Latn-CS"/>
        </w:rPr>
      </w:pPr>
      <w:bookmarkStart w:id="28" w:name="_Toc68464793"/>
      <w:r>
        <w:rPr>
          <w:lang w:val="sr-Latn-CS"/>
        </w:rPr>
        <w:t>Dodatni zahtevi</w:t>
      </w:r>
      <w:bookmarkEnd w:id="28"/>
    </w:p>
    <w:p w14:paraId="2E12CBA2" w14:textId="77777777" w:rsidR="00834900" w:rsidRPr="003372D3" w:rsidRDefault="00132780" w:rsidP="00834900">
      <w:pPr>
        <w:pStyle w:val="Heading2"/>
        <w:rPr>
          <w:lang w:val="sr-Latn-CS"/>
        </w:rPr>
      </w:pPr>
      <w:bookmarkStart w:id="29" w:name="_Toc68464794"/>
      <w:r>
        <w:rPr>
          <w:lang w:val="sr-Latn-CS"/>
        </w:rPr>
        <w:t>Funkcionalnost</w:t>
      </w:r>
      <w:bookmarkEnd w:id="29"/>
    </w:p>
    <w:p w14:paraId="221AC146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77754F7A" w14:textId="5B56AFB5" w:rsidR="00167FDF" w:rsidRDefault="009F515D" w:rsidP="00DD0501">
      <w:pPr>
        <w:pStyle w:val="BodyText"/>
        <w:rPr>
          <w:lang w:val="sr-Latn-CS"/>
        </w:rPr>
      </w:pPr>
      <w:r>
        <w:rPr>
          <w:lang w:val="sr-Latn-CS"/>
        </w:rPr>
        <w:t>Riziko: Alea iacta est</w:t>
      </w:r>
      <w:r w:rsidR="00167FDF">
        <w:rPr>
          <w:lang w:val="sr-Latn-CS"/>
        </w:rPr>
        <w:t xml:space="preserve"> </w:t>
      </w:r>
      <w:r w:rsidR="00394CDC">
        <w:rPr>
          <w:lang w:val="sr-Latn-CS"/>
        </w:rPr>
        <w:t>igra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6A76EC3C" w14:textId="77777777" w:rsidR="00834900" w:rsidRDefault="00834900" w:rsidP="00834900">
      <w:pPr>
        <w:pStyle w:val="Heading2"/>
        <w:rPr>
          <w:lang w:val="sr-Latn-CS"/>
        </w:rPr>
      </w:pPr>
      <w:bookmarkStart w:id="30" w:name="_Toc68464795"/>
      <w:r>
        <w:rPr>
          <w:lang w:val="sr-Latn-CS"/>
        </w:rPr>
        <w:t>Upotrebivost</w:t>
      </w:r>
      <w:bookmarkEnd w:id="30"/>
    </w:p>
    <w:p w14:paraId="6F51AFCE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2BD27543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43E955E5" w14:textId="4D81C44B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9F515D">
        <w:rPr>
          <w:lang w:val="sr-Latn-CS"/>
        </w:rPr>
        <w:t>Riziko: Alea iacta est</w:t>
      </w:r>
      <w:r>
        <w:rPr>
          <w:lang w:val="sr-Latn-CS"/>
        </w:rPr>
        <w:t xml:space="preserve"> </w:t>
      </w:r>
      <w:r w:rsidR="009F515D">
        <w:rPr>
          <w:lang w:val="sr-Latn-CS"/>
        </w:rPr>
        <w:t>igre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699101C3" w14:textId="77777777" w:rsidR="00834900" w:rsidRPr="003372D3" w:rsidRDefault="00834900" w:rsidP="00834900">
      <w:pPr>
        <w:pStyle w:val="Heading2"/>
        <w:rPr>
          <w:lang w:val="sr-Latn-CS"/>
        </w:rPr>
      </w:pPr>
      <w:bookmarkStart w:id="31" w:name="_Toc68464796"/>
      <w:r>
        <w:rPr>
          <w:lang w:val="sr-Latn-CS"/>
        </w:rPr>
        <w:t>Pouzdanost</w:t>
      </w:r>
      <w:bookmarkEnd w:id="31"/>
    </w:p>
    <w:p w14:paraId="7AFD924B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6CE23C22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3E29CBFA" w14:textId="28C8B991" w:rsidR="001517F6" w:rsidRDefault="009F515D" w:rsidP="00456A20">
      <w:pPr>
        <w:pStyle w:val="BodyText"/>
        <w:rPr>
          <w:lang w:val="sr-Latn-CS"/>
        </w:rPr>
      </w:pPr>
      <w:r>
        <w:rPr>
          <w:lang w:val="sr-Latn-CS"/>
        </w:rPr>
        <w:t>Riziko: Alea iacta est</w:t>
      </w:r>
      <w:r w:rsidR="00456A20">
        <w:rPr>
          <w:lang w:val="sr-Latn-CS"/>
        </w:rPr>
        <w:t xml:space="preserve"> </w:t>
      </w:r>
      <w:r w:rsidR="00394CDC">
        <w:rPr>
          <w:lang w:val="sr-Latn-CS"/>
        </w:rPr>
        <w:t>igra</w:t>
      </w:r>
      <w:r w:rsidR="00456A20">
        <w:rPr>
          <w:lang w:val="sr-Latn-CS"/>
        </w:rPr>
        <w:t xml:space="preserve"> će biti dostupn</w:t>
      </w:r>
      <w:r w:rsidR="00394CDC">
        <w:rPr>
          <w:lang w:val="sr-Latn-CS"/>
        </w:rPr>
        <w:t>a</w:t>
      </w:r>
      <w:r w:rsidR="00456A20">
        <w:rPr>
          <w:lang w:val="sr-Latn-CS"/>
        </w:rPr>
        <w:t xml:space="preserve"> 24 časa dnevno, 7 dana u nedelji. Vreme kada </w:t>
      </w:r>
      <w:r w:rsidR="00394CDC">
        <w:rPr>
          <w:lang w:val="sr-Latn-CS"/>
        </w:rPr>
        <w:t>igra</w:t>
      </w:r>
      <w:r w:rsidR="00456A20">
        <w:rPr>
          <w:lang w:val="sr-Latn-CS"/>
        </w:rPr>
        <w:t xml:space="preserve"> nije dostup</w:t>
      </w:r>
      <w:r w:rsidR="00394CDC">
        <w:rPr>
          <w:lang w:val="sr-Latn-CS"/>
        </w:rPr>
        <w:t>na</w:t>
      </w:r>
      <w:r w:rsidR="00456A20">
        <w:rPr>
          <w:lang w:val="sr-Latn-CS"/>
        </w:rPr>
        <w:t xml:space="preserve"> ne sme da pređe 10%.</w:t>
      </w:r>
    </w:p>
    <w:p w14:paraId="648317C0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14330A1A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051749C3" w14:textId="77777777" w:rsidR="00834900" w:rsidRPr="003372D3" w:rsidRDefault="00834900" w:rsidP="00834900">
      <w:pPr>
        <w:pStyle w:val="Heading2"/>
        <w:rPr>
          <w:lang w:val="sr-Latn-CS"/>
        </w:rPr>
      </w:pPr>
      <w:bookmarkStart w:id="32" w:name="_Toc68464797"/>
      <w:r>
        <w:rPr>
          <w:lang w:val="sr-Latn-CS"/>
        </w:rPr>
        <w:t>Performanse</w:t>
      </w:r>
      <w:bookmarkEnd w:id="32"/>
    </w:p>
    <w:p w14:paraId="697567CC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581BF285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4333CA5B" w14:textId="06947E12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 simultanih pristupa korisnika</w:t>
      </w:r>
      <w:r w:rsidR="00394CDC">
        <w:rPr>
          <w:lang w:val="sr-Latn-CS"/>
        </w:rPr>
        <w:t xml:space="preserve"> igri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34E6F06F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1AA290F8" w14:textId="77777777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69A027DF" w14:textId="77777777" w:rsidR="00834900" w:rsidRPr="003372D3" w:rsidRDefault="00E41E1D" w:rsidP="00E41E1D">
      <w:pPr>
        <w:pStyle w:val="Heading2"/>
        <w:rPr>
          <w:lang w:val="sr-Latn-CS"/>
        </w:rPr>
      </w:pPr>
      <w:bookmarkStart w:id="33" w:name="_Toc68464798"/>
      <w:r>
        <w:rPr>
          <w:lang w:val="sr-Latn-CS"/>
        </w:rPr>
        <w:t>Podrška i održavanje</w:t>
      </w:r>
      <w:bookmarkEnd w:id="33"/>
    </w:p>
    <w:p w14:paraId="4026958A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2343AED1" w14:textId="64860BA0" w:rsidR="00114E2C" w:rsidRDefault="009F515D" w:rsidP="00114E2C">
      <w:pPr>
        <w:pStyle w:val="BodyText"/>
        <w:rPr>
          <w:lang w:val="sr-Latn-CS"/>
        </w:rPr>
      </w:pPr>
      <w:r>
        <w:rPr>
          <w:lang w:val="sr-Latn-CS"/>
        </w:rPr>
        <w:t>Riziko: Alea iacta est</w:t>
      </w:r>
      <w:r w:rsidR="00114E2C">
        <w:rPr>
          <w:lang w:val="sr-Latn-CS"/>
        </w:rPr>
        <w:t xml:space="preserve"> </w:t>
      </w:r>
      <w:r w:rsidR="00394CDC">
        <w:rPr>
          <w:lang w:val="sr-Latn-CS"/>
        </w:rPr>
        <w:t>igra</w:t>
      </w:r>
      <w:r w:rsidR="00114E2C">
        <w:rPr>
          <w:lang w:val="sr-Latn-CS"/>
        </w:rPr>
        <w:t xml:space="preserve"> zahteva </w:t>
      </w:r>
      <w:r w:rsidR="00394CDC">
        <w:rPr>
          <w:lang w:val="sr-Latn-CS"/>
        </w:rPr>
        <w:t>korisničku podršku i ažuriranje novih mapa i avatara</w:t>
      </w:r>
      <w:r w:rsidR="00114E2C">
        <w:rPr>
          <w:lang w:val="sr-Latn-CS"/>
        </w:rPr>
        <w:t>.</w:t>
      </w:r>
    </w:p>
    <w:p w14:paraId="7696600A" w14:textId="77777777" w:rsidR="00834900" w:rsidRPr="003372D3" w:rsidRDefault="00834900" w:rsidP="00E41E1D">
      <w:pPr>
        <w:pStyle w:val="Heading2"/>
        <w:rPr>
          <w:lang w:val="sr-Latn-CS"/>
        </w:rPr>
      </w:pPr>
      <w:bookmarkStart w:id="34" w:name="_Toc68464799"/>
      <w:r>
        <w:rPr>
          <w:lang w:val="sr-Latn-CS"/>
        </w:rPr>
        <w:lastRenderedPageBreak/>
        <w:t>Ograničenja</w:t>
      </w:r>
      <w:bookmarkEnd w:id="34"/>
    </w:p>
    <w:p w14:paraId="01EF50DB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54FD805A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1C31EFA4" w14:textId="121939B3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</w:t>
      </w:r>
      <w:r w:rsidR="00394CDC">
        <w:rPr>
          <w:lang w:val="sr-Latn-CS"/>
        </w:rPr>
        <w:t xml:space="preserve">mobilnom Android uređaju  ili </w:t>
      </w:r>
      <w:r>
        <w:rPr>
          <w:lang w:val="sr-Latn-CS"/>
        </w:rPr>
        <w:t>PC računaru sa minimum</w:t>
      </w:r>
      <w:r w:rsidR="00394CDC">
        <w:t xml:space="preserve"> Core 2 Duo</w:t>
      </w:r>
      <w:r>
        <w:rPr>
          <w:lang w:val="sr-Latn-CS"/>
        </w:rPr>
        <w:t xml:space="preserve"> procesorom i 1 </w:t>
      </w:r>
      <w:r w:rsidR="00394CDC">
        <w:rPr>
          <w:lang w:val="sr-Latn-CS"/>
        </w:rPr>
        <w:t>G</w:t>
      </w:r>
      <w:r>
        <w:rPr>
          <w:lang w:val="sr-Latn-CS"/>
        </w:rPr>
        <w:t xml:space="preserve">B RAM memorije. </w:t>
      </w:r>
    </w:p>
    <w:p w14:paraId="42C3231F" w14:textId="43282815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PC računaru sa procesorom </w:t>
      </w:r>
      <w:r w:rsidR="00394CDC">
        <w:rPr>
          <w:lang w:val="sr-Latn-CS"/>
        </w:rPr>
        <w:t>Intel Core i5</w:t>
      </w:r>
      <w:r>
        <w:rPr>
          <w:lang w:val="sr-Latn-CS"/>
        </w:rPr>
        <w:t xml:space="preserve"> i </w:t>
      </w:r>
      <w:r w:rsidR="00394CDC">
        <w:rPr>
          <w:lang w:val="sr-Latn-CS"/>
        </w:rPr>
        <w:t>8</w:t>
      </w:r>
      <w:r>
        <w:rPr>
          <w:lang w:val="sr-Latn-CS"/>
        </w:rPr>
        <w:t>GB RAM memorije.</w:t>
      </w:r>
    </w:p>
    <w:p w14:paraId="20FA64A3" w14:textId="76968C43" w:rsidR="00834900" w:rsidRPr="00397DD2" w:rsidRDefault="00834900" w:rsidP="00C64574">
      <w:pPr>
        <w:pStyle w:val="BodyText"/>
        <w:rPr>
          <w:lang w:val="sr-Latn-CS"/>
        </w:rPr>
      </w:pPr>
    </w:p>
    <w:sectPr w:rsidR="00834900" w:rsidRPr="00397DD2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98155" w14:textId="77777777" w:rsidR="009D37E0" w:rsidRDefault="009D37E0">
      <w:r>
        <w:separator/>
      </w:r>
    </w:p>
  </w:endnote>
  <w:endnote w:type="continuationSeparator" w:id="0">
    <w:p w14:paraId="2CD0AAF1" w14:textId="77777777" w:rsidR="009D37E0" w:rsidRDefault="009D3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E1CA4" w14:textId="77777777" w:rsidR="009C0C65" w:rsidRDefault="009C0C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3DA69C" w14:textId="77777777" w:rsidR="009C0C65" w:rsidRDefault="009C0C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9C0C65" w:rsidRPr="003372D3" w14:paraId="69640FBD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673F719F" w14:textId="77777777" w:rsidR="009C0C65" w:rsidRPr="003372D3" w:rsidRDefault="009C0C65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07F6BD60" w14:textId="235B5C94" w:rsidR="009C0C65" w:rsidRPr="003372D3" w:rsidRDefault="009C0C65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DeGaa</w:t>
          </w:r>
          <w:r w:rsidRPr="003372D3">
            <w:rPr>
              <w:lang w:val="sr-Latn-CS"/>
            </w:rPr>
            <w:t xml:space="preserve">, </w:t>
          </w:r>
          <w:r>
            <w:rPr>
              <w:lang w:val="sr-Latn-CS"/>
            </w:rPr>
            <w:t>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1FCBD2D6" w14:textId="77777777" w:rsidR="009C0C65" w:rsidRPr="003372D3" w:rsidRDefault="009C0C65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9D37E0">
            <w:fldChar w:fldCharType="begin"/>
          </w:r>
          <w:r w:rsidR="009D37E0">
            <w:instrText xml:space="preserve"> NUMPAGES  \* MERGEFORMAT </w:instrText>
          </w:r>
          <w:r w:rsidR="009D37E0">
            <w:fldChar w:fldCharType="separate"/>
          </w:r>
          <w:r>
            <w:rPr>
              <w:rStyle w:val="PageNumber"/>
              <w:noProof/>
              <w:lang w:val="sr-Latn-CS"/>
            </w:rPr>
            <w:t>19</w:t>
          </w:r>
          <w:r w:rsidR="009D37E0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3EBCC81C" w14:textId="77777777" w:rsidR="009C0C65" w:rsidRPr="003372D3" w:rsidRDefault="009C0C6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9E010" w14:textId="77777777" w:rsidR="009C0C65" w:rsidRDefault="009C0C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C92CF" w14:textId="77777777" w:rsidR="009D37E0" w:rsidRDefault="009D37E0">
      <w:r>
        <w:separator/>
      </w:r>
    </w:p>
  </w:footnote>
  <w:footnote w:type="continuationSeparator" w:id="0">
    <w:p w14:paraId="642CC6A8" w14:textId="77777777" w:rsidR="009D37E0" w:rsidRDefault="009D3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F66DE" w14:textId="77777777" w:rsidR="009C0C65" w:rsidRDefault="009C0C65">
    <w:pPr>
      <w:rPr>
        <w:sz w:val="24"/>
      </w:rPr>
    </w:pPr>
  </w:p>
  <w:p w14:paraId="6DBA3015" w14:textId="77777777" w:rsidR="009C0C65" w:rsidRDefault="009C0C65">
    <w:pPr>
      <w:pBdr>
        <w:top w:val="single" w:sz="6" w:space="1" w:color="auto"/>
      </w:pBdr>
      <w:rPr>
        <w:sz w:val="24"/>
      </w:rPr>
    </w:pPr>
  </w:p>
  <w:p w14:paraId="1AD382E1" w14:textId="24611B41" w:rsidR="009C0C65" w:rsidRDefault="009C0C6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DeGaa</w:t>
    </w:r>
    <w:proofErr w:type="spellEnd"/>
  </w:p>
  <w:p w14:paraId="3F509EEC" w14:textId="77777777" w:rsidR="009C0C65" w:rsidRDefault="009C0C65">
    <w:pPr>
      <w:pBdr>
        <w:bottom w:val="single" w:sz="6" w:space="1" w:color="auto"/>
      </w:pBdr>
      <w:jc w:val="right"/>
      <w:rPr>
        <w:sz w:val="24"/>
      </w:rPr>
    </w:pPr>
  </w:p>
  <w:p w14:paraId="12ED8B85" w14:textId="77777777" w:rsidR="009C0C65" w:rsidRDefault="009C0C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0C65" w:rsidRPr="003372D3" w14:paraId="6785E925" w14:textId="77777777">
      <w:tc>
        <w:tcPr>
          <w:tcW w:w="6379" w:type="dxa"/>
        </w:tcPr>
        <w:p w14:paraId="27B3CDA5" w14:textId="51FFEAE5" w:rsidR="009C0C65" w:rsidRPr="003372D3" w:rsidRDefault="009C0C65">
          <w:pPr>
            <w:rPr>
              <w:lang w:val="sr-Latn-CS"/>
            </w:rPr>
          </w:pPr>
          <w:r>
            <w:rPr>
              <w:lang w:val="sr-Latn-CS"/>
            </w:rPr>
            <w:t>Riziko: Alea iacta est</w:t>
          </w:r>
        </w:p>
      </w:tc>
      <w:tc>
        <w:tcPr>
          <w:tcW w:w="3179" w:type="dxa"/>
        </w:tcPr>
        <w:p w14:paraId="37E501E1" w14:textId="77777777" w:rsidR="009C0C65" w:rsidRPr="003372D3" w:rsidRDefault="009C0C6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9C0C65" w:rsidRPr="003372D3" w14:paraId="1A3102BD" w14:textId="77777777">
      <w:tc>
        <w:tcPr>
          <w:tcW w:w="6379" w:type="dxa"/>
        </w:tcPr>
        <w:p w14:paraId="174E0EDB" w14:textId="77777777" w:rsidR="009C0C65" w:rsidRPr="003372D3" w:rsidRDefault="009C0C65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289C95F1" w14:textId="6F3BE335" w:rsidR="009C0C65" w:rsidRPr="003372D3" w:rsidRDefault="009C0C65">
          <w:pPr>
            <w:rPr>
              <w:lang w:val="sr-Latn-CS"/>
            </w:rPr>
          </w:pPr>
          <w:r>
            <w:rPr>
              <w:lang w:val="sr-Latn-CS"/>
            </w:rPr>
            <w:t xml:space="preserve">  Datum:  03</w:t>
          </w:r>
          <w:r w:rsidRPr="003372D3">
            <w:rPr>
              <w:lang w:val="sr-Latn-CS"/>
            </w:rPr>
            <w:t>.0</w:t>
          </w:r>
          <w:r>
            <w:rPr>
              <w:lang w:val="sr-Latn-CS"/>
            </w:rPr>
            <w:t>4</w:t>
          </w:r>
          <w:r w:rsidRPr="003372D3">
            <w:rPr>
              <w:lang w:val="sr-Latn-CS"/>
            </w:rPr>
            <w:t>.20</w:t>
          </w:r>
          <w:r>
            <w:rPr>
              <w:lang w:val="sr-Latn-CS"/>
            </w:rPr>
            <w:t>21</w:t>
          </w:r>
          <w:r w:rsidRPr="003372D3">
            <w:rPr>
              <w:lang w:val="sr-Latn-CS"/>
            </w:rPr>
            <w:t>. god.</w:t>
          </w:r>
        </w:p>
      </w:tc>
    </w:tr>
    <w:tr w:rsidR="009C0C65" w:rsidRPr="003372D3" w14:paraId="4E80FCFD" w14:textId="77777777">
      <w:tc>
        <w:tcPr>
          <w:tcW w:w="9558" w:type="dxa"/>
          <w:gridSpan w:val="2"/>
        </w:tcPr>
        <w:p w14:paraId="6542CB60" w14:textId="23E81604" w:rsidR="009C0C65" w:rsidRPr="003372D3" w:rsidRDefault="009C0C65">
          <w:pPr>
            <w:rPr>
              <w:lang w:val="sr-Latn-CS"/>
            </w:rPr>
          </w:pPr>
          <w:r>
            <w:rPr>
              <w:lang w:val="sr-Latn-CS"/>
            </w:rPr>
            <w:t>DeGaa</w:t>
          </w:r>
          <w:r w:rsidRPr="003372D3">
            <w:rPr>
              <w:lang w:val="sr-Latn-CS"/>
            </w:rPr>
            <w:t>-</w:t>
          </w:r>
          <w:r>
            <w:rPr>
              <w:lang w:val="sr-Latn-CS"/>
            </w:rPr>
            <w:t>Riziko: Alea iacta est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14:paraId="45764AF4" w14:textId="77777777" w:rsidR="009C0C65" w:rsidRPr="003372D3" w:rsidRDefault="009C0C6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3791D" w14:textId="77777777" w:rsidR="009C0C65" w:rsidRDefault="009C0C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CB0BDF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1" w15:restartNumberingAfterBreak="0">
    <w:nsid w:val="75964E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2"/>
  </w:num>
  <w:num w:numId="2">
    <w:abstractNumId w:val="20"/>
  </w:num>
  <w:num w:numId="3">
    <w:abstractNumId w:val="3"/>
  </w:num>
  <w:num w:numId="4">
    <w:abstractNumId w:val="10"/>
  </w:num>
  <w:num w:numId="5">
    <w:abstractNumId w:val="14"/>
  </w:num>
  <w:num w:numId="6">
    <w:abstractNumId w:val="4"/>
  </w:num>
  <w:num w:numId="7">
    <w:abstractNumId w:val="9"/>
  </w:num>
  <w:num w:numId="8">
    <w:abstractNumId w:val="13"/>
  </w:num>
  <w:num w:numId="9">
    <w:abstractNumId w:val="16"/>
  </w:num>
  <w:num w:numId="10">
    <w:abstractNumId w:val="7"/>
  </w:num>
  <w:num w:numId="11">
    <w:abstractNumId w:val="0"/>
  </w:num>
  <w:num w:numId="12">
    <w:abstractNumId w:val="5"/>
  </w:num>
  <w:num w:numId="13">
    <w:abstractNumId w:val="18"/>
  </w:num>
  <w:num w:numId="14">
    <w:abstractNumId w:val="1"/>
  </w:num>
  <w:num w:numId="15">
    <w:abstractNumId w:val="19"/>
  </w:num>
  <w:num w:numId="16">
    <w:abstractNumId w:val="17"/>
  </w:num>
  <w:num w:numId="17">
    <w:abstractNumId w:val="11"/>
  </w:num>
  <w:num w:numId="18">
    <w:abstractNumId w:val="2"/>
  </w:num>
  <w:num w:numId="19">
    <w:abstractNumId w:val="6"/>
  </w:num>
  <w:num w:numId="20">
    <w:abstractNumId w:val="8"/>
  </w:num>
  <w:num w:numId="21">
    <w:abstractNumId w:val="15"/>
  </w:num>
  <w:num w:numId="22">
    <w:abstractNumId w:val="12"/>
  </w:num>
  <w:num w:numId="23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D3"/>
    <w:rsid w:val="00034DA0"/>
    <w:rsid w:val="000366F2"/>
    <w:rsid w:val="00037080"/>
    <w:rsid w:val="000537FB"/>
    <w:rsid w:val="00054FAE"/>
    <w:rsid w:val="000615B4"/>
    <w:rsid w:val="0006338E"/>
    <w:rsid w:val="000678DF"/>
    <w:rsid w:val="000731DF"/>
    <w:rsid w:val="00080F92"/>
    <w:rsid w:val="000817C9"/>
    <w:rsid w:val="00082A7C"/>
    <w:rsid w:val="00097F43"/>
    <w:rsid w:val="000B2C36"/>
    <w:rsid w:val="000C6A5F"/>
    <w:rsid w:val="00100048"/>
    <w:rsid w:val="00112218"/>
    <w:rsid w:val="00114E2C"/>
    <w:rsid w:val="0013157C"/>
    <w:rsid w:val="00132780"/>
    <w:rsid w:val="00143087"/>
    <w:rsid w:val="00150CC1"/>
    <w:rsid w:val="001517F6"/>
    <w:rsid w:val="00161B69"/>
    <w:rsid w:val="00167FDF"/>
    <w:rsid w:val="001807C8"/>
    <w:rsid w:val="00190105"/>
    <w:rsid w:val="001C5F47"/>
    <w:rsid w:val="001D0890"/>
    <w:rsid w:val="001E5849"/>
    <w:rsid w:val="001F663F"/>
    <w:rsid w:val="001F7D36"/>
    <w:rsid w:val="0020422A"/>
    <w:rsid w:val="00206198"/>
    <w:rsid w:val="00206E1F"/>
    <w:rsid w:val="00225B05"/>
    <w:rsid w:val="002334EB"/>
    <w:rsid w:val="00234684"/>
    <w:rsid w:val="0025395B"/>
    <w:rsid w:val="00254CBE"/>
    <w:rsid w:val="00254DE0"/>
    <w:rsid w:val="00255A41"/>
    <w:rsid w:val="00264EC4"/>
    <w:rsid w:val="00270678"/>
    <w:rsid w:val="002922C4"/>
    <w:rsid w:val="002A5E27"/>
    <w:rsid w:val="002A7107"/>
    <w:rsid w:val="002B5424"/>
    <w:rsid w:val="002C12A7"/>
    <w:rsid w:val="002D5541"/>
    <w:rsid w:val="002E1608"/>
    <w:rsid w:val="00311E86"/>
    <w:rsid w:val="0033063D"/>
    <w:rsid w:val="003356F6"/>
    <w:rsid w:val="003372D3"/>
    <w:rsid w:val="00347321"/>
    <w:rsid w:val="00373231"/>
    <w:rsid w:val="00375803"/>
    <w:rsid w:val="003820FD"/>
    <w:rsid w:val="003860D3"/>
    <w:rsid w:val="003870FB"/>
    <w:rsid w:val="0039103B"/>
    <w:rsid w:val="00392827"/>
    <w:rsid w:val="00392B7F"/>
    <w:rsid w:val="0039316B"/>
    <w:rsid w:val="00393DE2"/>
    <w:rsid w:val="00394CDC"/>
    <w:rsid w:val="00397DD2"/>
    <w:rsid w:val="003A0281"/>
    <w:rsid w:val="003A60C6"/>
    <w:rsid w:val="003B1702"/>
    <w:rsid w:val="003D60F1"/>
    <w:rsid w:val="003F02A5"/>
    <w:rsid w:val="00407EF3"/>
    <w:rsid w:val="00410F5F"/>
    <w:rsid w:val="00437217"/>
    <w:rsid w:val="00445A8C"/>
    <w:rsid w:val="004526F1"/>
    <w:rsid w:val="00456A20"/>
    <w:rsid w:val="00460783"/>
    <w:rsid w:val="00473B3E"/>
    <w:rsid w:val="0047797D"/>
    <w:rsid w:val="004831AE"/>
    <w:rsid w:val="00491CC1"/>
    <w:rsid w:val="004E0725"/>
    <w:rsid w:val="004E4574"/>
    <w:rsid w:val="004E6C9A"/>
    <w:rsid w:val="00500DA2"/>
    <w:rsid w:val="00521B7B"/>
    <w:rsid w:val="005322E5"/>
    <w:rsid w:val="00541B14"/>
    <w:rsid w:val="00547707"/>
    <w:rsid w:val="005613E4"/>
    <w:rsid w:val="00562041"/>
    <w:rsid w:val="00571FC4"/>
    <w:rsid w:val="005A3F8C"/>
    <w:rsid w:val="005B4961"/>
    <w:rsid w:val="005B6337"/>
    <w:rsid w:val="005C333A"/>
    <w:rsid w:val="005D021A"/>
    <w:rsid w:val="005D4262"/>
    <w:rsid w:val="005E1391"/>
    <w:rsid w:val="00621BF4"/>
    <w:rsid w:val="00631C6F"/>
    <w:rsid w:val="0063291D"/>
    <w:rsid w:val="0063574A"/>
    <w:rsid w:val="00647C8B"/>
    <w:rsid w:val="00660B84"/>
    <w:rsid w:val="00662CF6"/>
    <w:rsid w:val="00677488"/>
    <w:rsid w:val="00686570"/>
    <w:rsid w:val="0069445A"/>
    <w:rsid w:val="006C2F57"/>
    <w:rsid w:val="006D2FE2"/>
    <w:rsid w:val="006E00FF"/>
    <w:rsid w:val="006E5E1D"/>
    <w:rsid w:val="006F37E4"/>
    <w:rsid w:val="00705464"/>
    <w:rsid w:val="007061AB"/>
    <w:rsid w:val="007107D8"/>
    <w:rsid w:val="00712834"/>
    <w:rsid w:val="00716C93"/>
    <w:rsid w:val="00723D7F"/>
    <w:rsid w:val="00732741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804367"/>
    <w:rsid w:val="00834900"/>
    <w:rsid w:val="00847473"/>
    <w:rsid w:val="00885A38"/>
    <w:rsid w:val="008A1C20"/>
    <w:rsid w:val="008D40CE"/>
    <w:rsid w:val="009029D5"/>
    <w:rsid w:val="0090327F"/>
    <w:rsid w:val="009075F6"/>
    <w:rsid w:val="00930725"/>
    <w:rsid w:val="00932297"/>
    <w:rsid w:val="009458D3"/>
    <w:rsid w:val="00946092"/>
    <w:rsid w:val="00947EE5"/>
    <w:rsid w:val="0095579F"/>
    <w:rsid w:val="00962138"/>
    <w:rsid w:val="009662F3"/>
    <w:rsid w:val="00967902"/>
    <w:rsid w:val="009A291F"/>
    <w:rsid w:val="009B2233"/>
    <w:rsid w:val="009B3AA3"/>
    <w:rsid w:val="009C0C65"/>
    <w:rsid w:val="009C3260"/>
    <w:rsid w:val="009D2B69"/>
    <w:rsid w:val="009D37E0"/>
    <w:rsid w:val="009D5ECD"/>
    <w:rsid w:val="009F2784"/>
    <w:rsid w:val="009F515D"/>
    <w:rsid w:val="009F61E4"/>
    <w:rsid w:val="00A12200"/>
    <w:rsid w:val="00A214E0"/>
    <w:rsid w:val="00A33F08"/>
    <w:rsid w:val="00A55444"/>
    <w:rsid w:val="00A62A6D"/>
    <w:rsid w:val="00A7107E"/>
    <w:rsid w:val="00A763B7"/>
    <w:rsid w:val="00A82910"/>
    <w:rsid w:val="00A8646C"/>
    <w:rsid w:val="00A87065"/>
    <w:rsid w:val="00AB730D"/>
    <w:rsid w:val="00AC1C1F"/>
    <w:rsid w:val="00AD0F0E"/>
    <w:rsid w:val="00AD17B6"/>
    <w:rsid w:val="00AD2DFD"/>
    <w:rsid w:val="00AE38C8"/>
    <w:rsid w:val="00AF18BD"/>
    <w:rsid w:val="00AF19B4"/>
    <w:rsid w:val="00AF6332"/>
    <w:rsid w:val="00AF6B06"/>
    <w:rsid w:val="00AF7F69"/>
    <w:rsid w:val="00B258E1"/>
    <w:rsid w:val="00B3706D"/>
    <w:rsid w:val="00B40836"/>
    <w:rsid w:val="00B46D71"/>
    <w:rsid w:val="00B70376"/>
    <w:rsid w:val="00B849B5"/>
    <w:rsid w:val="00B93B67"/>
    <w:rsid w:val="00B947EE"/>
    <w:rsid w:val="00B94977"/>
    <w:rsid w:val="00BA03E9"/>
    <w:rsid w:val="00BB5B17"/>
    <w:rsid w:val="00BC0D10"/>
    <w:rsid w:val="00BC2229"/>
    <w:rsid w:val="00BC4506"/>
    <w:rsid w:val="00C032FC"/>
    <w:rsid w:val="00C206AF"/>
    <w:rsid w:val="00C44BC7"/>
    <w:rsid w:val="00C503E4"/>
    <w:rsid w:val="00C549E0"/>
    <w:rsid w:val="00C64574"/>
    <w:rsid w:val="00C73BE5"/>
    <w:rsid w:val="00C83DEF"/>
    <w:rsid w:val="00C9046D"/>
    <w:rsid w:val="00C92A15"/>
    <w:rsid w:val="00CA58C5"/>
    <w:rsid w:val="00CA5E5F"/>
    <w:rsid w:val="00CA62F9"/>
    <w:rsid w:val="00CB17FD"/>
    <w:rsid w:val="00CF2AB8"/>
    <w:rsid w:val="00D00311"/>
    <w:rsid w:val="00D14007"/>
    <w:rsid w:val="00D1757E"/>
    <w:rsid w:val="00D20F4E"/>
    <w:rsid w:val="00D21A8C"/>
    <w:rsid w:val="00D2312E"/>
    <w:rsid w:val="00D270AF"/>
    <w:rsid w:val="00D27246"/>
    <w:rsid w:val="00D36975"/>
    <w:rsid w:val="00D402FD"/>
    <w:rsid w:val="00D44844"/>
    <w:rsid w:val="00D62AEA"/>
    <w:rsid w:val="00D67D2B"/>
    <w:rsid w:val="00D7252F"/>
    <w:rsid w:val="00D77D96"/>
    <w:rsid w:val="00DD0501"/>
    <w:rsid w:val="00DD4C2E"/>
    <w:rsid w:val="00DE3C0B"/>
    <w:rsid w:val="00DE518F"/>
    <w:rsid w:val="00E01AFB"/>
    <w:rsid w:val="00E061BD"/>
    <w:rsid w:val="00E15A22"/>
    <w:rsid w:val="00E177E4"/>
    <w:rsid w:val="00E41E1D"/>
    <w:rsid w:val="00E5055D"/>
    <w:rsid w:val="00E55045"/>
    <w:rsid w:val="00E604E6"/>
    <w:rsid w:val="00E91AB5"/>
    <w:rsid w:val="00E934AD"/>
    <w:rsid w:val="00EB10DF"/>
    <w:rsid w:val="00ED1FFE"/>
    <w:rsid w:val="00EE56F0"/>
    <w:rsid w:val="00F02B6F"/>
    <w:rsid w:val="00F06298"/>
    <w:rsid w:val="00F076B7"/>
    <w:rsid w:val="00F220C7"/>
    <w:rsid w:val="00F31591"/>
    <w:rsid w:val="00F6331E"/>
    <w:rsid w:val="00F6773B"/>
    <w:rsid w:val="00F70F8C"/>
    <w:rsid w:val="00F8455A"/>
    <w:rsid w:val="00F93061"/>
    <w:rsid w:val="00FA57D9"/>
    <w:rsid w:val="00FA6849"/>
    <w:rsid w:val="00FA7201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1A4725"/>
  <w15:docId w15:val="{3507D67F-F6ED-4258-BC5B-376BF10B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TitleChar">
    <w:name w:val="Title Char"/>
    <w:basedOn w:val="DefaultParagraphFont"/>
    <w:link w:val="Title"/>
    <w:rsid w:val="009F515D"/>
    <w:rPr>
      <w:rFonts w:ascii="Arial" w:hAnsi="Arial" w:cs="Arial"/>
      <w:b/>
      <w:bCs/>
      <w:sz w:val="36"/>
      <w:szCs w:val="36"/>
      <w:lang w:eastAsia="sr-Latn-CS"/>
    </w:rPr>
  </w:style>
  <w:style w:type="character" w:customStyle="1" w:styleId="Heading2Char">
    <w:name w:val="Heading 2 Char"/>
    <w:basedOn w:val="DefaultParagraphFont"/>
    <w:link w:val="Heading2"/>
    <w:rsid w:val="00100048"/>
    <w:rPr>
      <w:rFonts w:ascii="Arial" w:hAnsi="Arial" w:cs="Arial"/>
      <w:b/>
      <w:bCs/>
      <w:lang w:eastAsia="sr-Latn-CS"/>
    </w:rPr>
  </w:style>
  <w:style w:type="character" w:customStyle="1" w:styleId="BodyTextChar">
    <w:name w:val="Body Text Char"/>
    <w:basedOn w:val="DefaultParagraphFont"/>
    <w:link w:val="BodyText"/>
    <w:rsid w:val="00100048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99E6C-3089-4AF1-9AB6-55ECD78F2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334</TotalTime>
  <Pages>17</Pages>
  <Words>2106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PC</cp:lastModifiedBy>
  <cp:revision>37</cp:revision>
  <cp:lastPrinted>1899-12-31T23:00:00Z</cp:lastPrinted>
  <dcterms:created xsi:type="dcterms:W3CDTF">2021-03-24T17:21:00Z</dcterms:created>
  <dcterms:modified xsi:type="dcterms:W3CDTF">2021-04-04T19:57:00Z</dcterms:modified>
</cp:coreProperties>
</file>